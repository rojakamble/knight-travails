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665AC" w14:textId="031EEABE" w:rsidR="0007392C" w:rsidRPr="00586A35" w:rsidRDefault="007B52D9" w:rsidP="00DC0738">
      <w:pPr>
        <w:pStyle w:val="Titledocument"/>
        <w:rPr>
          <w14:ligatures w14:val="standard"/>
        </w:rPr>
      </w:pPr>
      <w:r>
        <w:rPr>
          <w14:ligatures w14:val="standard"/>
        </w:rPr>
        <w:t xml:space="preserve">PROJECT REPORT </w:t>
      </w:r>
    </w:p>
    <w:p w14:paraId="6697202B" w14:textId="2B3964B9" w:rsidR="0007392C" w:rsidRPr="00BE07C7" w:rsidRDefault="007B52D9" w:rsidP="00DC0738">
      <w:pPr>
        <w:pStyle w:val="Subtitle"/>
        <w:spacing w:line="240" w:lineRule="auto"/>
        <w:rPr>
          <w:b/>
          <w14:ligatures w14:val="standard"/>
        </w:rPr>
      </w:pPr>
      <w:r w:rsidRPr="00BE07C7">
        <w:rPr>
          <w:b/>
          <w14:ligatures w14:val="standard"/>
        </w:rPr>
        <w:t>KNIGHT’S TRAVAILS</w:t>
      </w:r>
    </w:p>
    <w:p w14:paraId="4EBA03A9" w14:textId="77777777" w:rsidR="00586A35" w:rsidRPr="00586A35" w:rsidRDefault="00586A35" w:rsidP="00365970">
      <w:pPr>
        <w:pStyle w:val="Authors"/>
        <w:rPr>
          <w:rStyle w:val="FirstName"/>
          <w14:ligatures w14:val="standard"/>
        </w:rPr>
        <w:sectPr w:rsidR="00586A35" w:rsidRPr="00586A35" w:rsidSect="00BB2DF4">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docGrid w:linePitch="360"/>
        </w:sectPr>
      </w:pPr>
    </w:p>
    <w:p w14:paraId="512B55C4" w14:textId="5A83C207" w:rsidR="00586A35" w:rsidRPr="00586A35" w:rsidRDefault="00BE07C7" w:rsidP="00365970">
      <w:pPr>
        <w:pStyle w:val="Authors"/>
      </w:pPr>
      <w:proofErr w:type="spellStart"/>
      <w:r>
        <w:rPr>
          <w:rStyle w:val="FirstName"/>
          <w14:ligatures w14:val="standard"/>
        </w:rPr>
        <w:t>Meenasree</w:t>
      </w:r>
      <w:proofErr w:type="spellEnd"/>
      <w:r>
        <w:rPr>
          <w:rStyle w:val="FirstName"/>
          <w14:ligatures w14:val="standard"/>
        </w:rPr>
        <w:t xml:space="preserve"> </w:t>
      </w:r>
      <w:proofErr w:type="spellStart"/>
      <w:r>
        <w:rPr>
          <w:rStyle w:val="FirstName"/>
          <w14:ligatures w14:val="standard"/>
        </w:rPr>
        <w:t>Ananthavelu</w:t>
      </w:r>
      <w:proofErr w:type="spellEnd"/>
      <w:r w:rsidR="00586A35" w:rsidRPr="00586A35">
        <w:br/>
      </w:r>
      <w:r w:rsidR="00E56893">
        <w:rPr>
          <w:rStyle w:val="OrgDiv"/>
          <w:color w:val="auto"/>
          <w:sz w:val="20"/>
          <w14:ligatures w14:val="standard"/>
        </w:rPr>
        <w:t>Department of</w:t>
      </w:r>
      <w:r w:rsidR="00586A35" w:rsidRPr="00586A35">
        <w:rPr>
          <w:rStyle w:val="OrgDiv"/>
          <w:color w:val="auto"/>
          <w:sz w:val="20"/>
          <w14:ligatures w14:val="standard"/>
        </w:rPr>
        <w:t xml:space="preserve"> </w:t>
      </w:r>
      <w:r>
        <w:rPr>
          <w:rStyle w:val="OrgDiv"/>
          <w:color w:val="auto"/>
          <w:sz w:val="20"/>
          <w14:ligatures w14:val="standard"/>
        </w:rPr>
        <w:t>Computer Science</w:t>
      </w:r>
      <w:r w:rsidR="00586A35" w:rsidRPr="00586A35">
        <w:rPr>
          <w:rStyle w:val="OrgName"/>
          <w:color w:val="auto"/>
          <w:sz w:val="20"/>
          <w14:ligatures w14:val="standard"/>
        </w:rPr>
        <w:br/>
      </w:r>
      <w:r>
        <w:rPr>
          <w:rStyle w:val="OrgName"/>
          <w:color w:val="auto"/>
          <w:sz w:val="20"/>
          <w14:ligatures w14:val="standard"/>
        </w:rPr>
        <w:t>University of North Texas</w:t>
      </w:r>
      <w:r w:rsidR="00586A35" w:rsidRPr="00586A35">
        <w:rPr>
          <w:rStyle w:val="OrgName"/>
          <w:color w:val="auto"/>
          <w:sz w:val="20"/>
          <w14:ligatures w14:val="standard"/>
        </w:rPr>
        <w:br/>
      </w:r>
      <w:r>
        <w:rPr>
          <w:rStyle w:val="City"/>
          <w:sz w:val="20"/>
          <w14:ligatures w14:val="standard"/>
        </w:rPr>
        <w:t>Denton, Texas, United States</w:t>
      </w:r>
      <w:r w:rsidR="00586A35" w:rsidRPr="00586A35">
        <w:br/>
      </w:r>
      <w:r w:rsidRPr="00284B8A">
        <w:rPr>
          <w:rStyle w:val="Email"/>
          <w:color w:val="auto"/>
          <w:sz w:val="18"/>
          <w:szCs w:val="18"/>
          <w14:ligatures w14:val="standard"/>
        </w:rPr>
        <w:t>MeenasreeAnanthavelu@my.unt.edu</w:t>
      </w:r>
    </w:p>
    <w:p w14:paraId="06862536" w14:textId="4176A364" w:rsidR="00586A35" w:rsidRPr="00586A35" w:rsidRDefault="00586A35" w:rsidP="00365970">
      <w:pPr>
        <w:pStyle w:val="Authors"/>
        <w:rPr>
          <w14:ligatures w14:val="standard"/>
        </w:rPr>
      </w:pPr>
      <w:r w:rsidRPr="00586A35">
        <w:rPr>
          <w14:ligatures w14:val="standard"/>
        </w:rPr>
        <w:br/>
      </w:r>
      <w:r w:rsidRPr="00586A35">
        <w:rPr>
          <w:sz w:val="20"/>
          <w14:ligatures w14:val="standard"/>
        </w:rPr>
        <w:br/>
        <w:t xml:space="preserve"> </w:t>
      </w:r>
      <w:hyperlink r:id="rId13" w:history="1"/>
    </w:p>
    <w:p w14:paraId="4A89C038" w14:textId="31608DE4" w:rsidR="00586A35" w:rsidRPr="009E439C" w:rsidRDefault="00284B8A" w:rsidP="00365970">
      <w:pPr>
        <w:pStyle w:val="Authors"/>
        <w:sectPr w:rsidR="00586A35" w:rsidRPr="009E439C"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Pr>
          <w:rStyle w:val="FirstName"/>
          <w14:ligatures w14:val="standard"/>
        </w:rPr>
        <w:t>Roja Kamble</w:t>
      </w:r>
      <w:r w:rsidR="00586A35" w:rsidRPr="00586A35">
        <w:br/>
      </w:r>
      <w:r w:rsidR="00586A35" w:rsidRPr="00586A35">
        <w:rPr>
          <w:rStyle w:val="OrgDiv"/>
          <w:color w:val="auto"/>
          <w:sz w:val="20"/>
          <w14:ligatures w14:val="standard"/>
        </w:rPr>
        <w:t xml:space="preserve"> </w:t>
      </w:r>
      <w:r w:rsidR="00E56893">
        <w:rPr>
          <w:rStyle w:val="OrgDiv"/>
          <w:color w:val="auto"/>
          <w:sz w:val="20"/>
          <w14:ligatures w14:val="standard"/>
        </w:rPr>
        <w:t>Department of</w:t>
      </w:r>
      <w:r w:rsidR="00E56893" w:rsidRPr="00586A35">
        <w:rPr>
          <w:rStyle w:val="OrgDiv"/>
          <w:color w:val="auto"/>
          <w:sz w:val="20"/>
          <w14:ligatures w14:val="standard"/>
        </w:rPr>
        <w:t xml:space="preserve"> </w:t>
      </w:r>
      <w:r w:rsidR="00E56893">
        <w:rPr>
          <w:rStyle w:val="OrgDiv"/>
          <w:color w:val="auto"/>
          <w:sz w:val="20"/>
          <w14:ligatures w14:val="standard"/>
        </w:rPr>
        <w:t>Computer Science</w:t>
      </w:r>
      <w:r w:rsidRPr="00586A35">
        <w:rPr>
          <w:rStyle w:val="OrgName"/>
          <w:color w:val="auto"/>
          <w:sz w:val="20"/>
          <w14:ligatures w14:val="standard"/>
        </w:rPr>
        <w:br/>
        <w:t xml:space="preserve"> </w:t>
      </w:r>
      <w:r>
        <w:rPr>
          <w:rStyle w:val="OrgName"/>
          <w:color w:val="auto"/>
          <w:sz w:val="20"/>
          <w14:ligatures w14:val="standard"/>
        </w:rPr>
        <w:t>University of North Texas</w:t>
      </w:r>
      <w:r w:rsidRPr="00586A35">
        <w:rPr>
          <w:rStyle w:val="OrgName"/>
          <w:color w:val="auto"/>
          <w:sz w:val="20"/>
          <w14:ligatures w14:val="standard"/>
        </w:rPr>
        <w:br/>
        <w:t xml:space="preserve"> </w:t>
      </w:r>
      <w:r>
        <w:rPr>
          <w:rStyle w:val="City"/>
          <w:sz w:val="20"/>
          <w14:ligatures w14:val="standard"/>
        </w:rPr>
        <w:t>Denton, Texas, United States</w:t>
      </w:r>
      <w:r w:rsidR="00586A35" w:rsidRPr="00586A35">
        <w:br/>
        <w:t xml:space="preserve"> </w:t>
      </w:r>
      <w:r w:rsidRPr="00284B8A">
        <w:rPr>
          <w:rStyle w:val="Email"/>
          <w:color w:val="auto"/>
          <w:sz w:val="20"/>
          <w:szCs w:val="20"/>
          <w14:ligatures w14:val="standard"/>
        </w:rPr>
        <w:t>RojaKamble@my.unt.edu</w:t>
      </w:r>
    </w:p>
    <w:p w14:paraId="12C758A9" w14:textId="77777777" w:rsidR="00586A35" w:rsidRPr="00586A35" w:rsidRDefault="00586A35" w:rsidP="00DC0738">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1FCBCF45" w14:textId="68DB5598" w:rsidR="005F0AD1" w:rsidRPr="00586A35" w:rsidRDefault="00E56893" w:rsidP="00DC0738">
      <w:pPr>
        <w:pStyle w:val="AbsHead"/>
        <w:rPr>
          <w14:ligatures w14:val="standard"/>
        </w:rPr>
      </w:pPr>
      <w:r>
        <w:rPr>
          <w14:ligatures w14:val="standard"/>
        </w:rPr>
        <w:t>OBJECTIVE</w:t>
      </w:r>
    </w:p>
    <w:p w14:paraId="161505C6" w14:textId="36864320" w:rsidR="008A6CBD" w:rsidRPr="00A506D9" w:rsidRDefault="008A6CBD" w:rsidP="00DC0738">
      <w:pPr>
        <w:spacing w:line="240" w:lineRule="auto"/>
        <w:rPr>
          <w:color w:val="FF0000"/>
        </w:rPr>
      </w:pPr>
      <w:r w:rsidRPr="0058582C">
        <w:t xml:space="preserve">The idea </w:t>
      </w:r>
      <w:r>
        <w:t>behind Knight’s Travails</w:t>
      </w:r>
      <w:r w:rsidR="005A3FF4">
        <w:t xml:space="preserve"> </w:t>
      </w:r>
      <w:r w:rsidRPr="0058582C">
        <w:t xml:space="preserve">is to find the </w:t>
      </w:r>
      <w:r>
        <w:t xml:space="preserve">path </w:t>
      </w:r>
      <w:r w:rsidR="005A3FF4">
        <w:t>a knight</w:t>
      </w:r>
      <w:r>
        <w:t xml:space="preserve"> can travel</w:t>
      </w:r>
      <w:r w:rsidRPr="0058582C">
        <w:t xml:space="preserve"> on a chess board. </w:t>
      </w:r>
      <w:r w:rsidR="00EF361F">
        <w:t>The constraint is that t</w:t>
      </w:r>
      <w:r w:rsidRPr="0058582C">
        <w:t xml:space="preserve">he knight </w:t>
      </w:r>
      <w:r w:rsidR="009D29A9">
        <w:t>can</w:t>
      </w:r>
      <w:r w:rsidRPr="0058582C">
        <w:t xml:space="preserve"> traverse </w:t>
      </w:r>
      <w:r w:rsidR="009D29A9">
        <w:t xml:space="preserve">through a cell only once </w:t>
      </w:r>
      <w:r w:rsidRPr="0058582C">
        <w:t>and</w:t>
      </w:r>
      <w:r w:rsidR="00EF361F">
        <w:t xml:space="preserve"> </w:t>
      </w:r>
      <w:r w:rsidRPr="0058582C">
        <w:t xml:space="preserve">it cannot </w:t>
      </w:r>
      <w:r w:rsidR="009D29A9">
        <w:t>travel</w:t>
      </w:r>
      <w:r w:rsidRPr="0058582C">
        <w:t xml:space="preserve"> outside the board.</w:t>
      </w:r>
      <w:r>
        <w:t xml:space="preserve"> </w:t>
      </w:r>
      <w:r w:rsidR="008E085D">
        <w:t xml:space="preserve">The knight’s tour can be open or closed. Closed tour is the one in which the knight starts in a </w:t>
      </w:r>
      <w:r w:rsidR="00D200E5">
        <w:t xml:space="preserve">particular </w:t>
      </w:r>
      <w:r w:rsidR="008E085D">
        <w:t xml:space="preserve">position and can end the tour in the same position. If </w:t>
      </w:r>
      <w:r w:rsidR="00D200E5">
        <w:t>the knight does not end in the same position</w:t>
      </w:r>
      <w:r w:rsidR="008E085D">
        <w:t xml:space="preserve">, </w:t>
      </w:r>
      <w:r w:rsidR="00D200E5">
        <w:t>then</w:t>
      </w:r>
      <w:r w:rsidR="008E085D">
        <w:t xml:space="preserve"> i</w:t>
      </w:r>
      <w:r w:rsidR="00D200E5">
        <w:t xml:space="preserve">t is </w:t>
      </w:r>
      <w:r w:rsidR="008E085D">
        <w:t xml:space="preserve">an open tour. </w:t>
      </w:r>
      <w:r>
        <w:t>The objective</w:t>
      </w:r>
      <w:r w:rsidR="005A3FF4">
        <w:t xml:space="preserve"> of this project</w:t>
      </w:r>
      <w:r>
        <w:t xml:space="preserve"> is to use boards of different sizes </w:t>
      </w:r>
      <w:r w:rsidR="008E085D">
        <w:t>and to find if it is possible for the knight to cover every cell of the board</w:t>
      </w:r>
      <w:r w:rsidR="00D200E5">
        <w:t>,</w:t>
      </w:r>
      <w:r w:rsidR="00EF361F">
        <w:t xml:space="preserve"> considering the constraints. </w:t>
      </w:r>
      <w:r w:rsidR="008E085D">
        <w:t xml:space="preserve">Also, </w:t>
      </w:r>
      <w:r w:rsidR="00EF361F">
        <w:t xml:space="preserve">the other objective is to experiment with </w:t>
      </w:r>
      <w:r w:rsidR="00D200E5">
        <w:t>different</w:t>
      </w:r>
      <w:r w:rsidR="00EF361F">
        <w:t xml:space="preserve"> position</w:t>
      </w:r>
      <w:r w:rsidR="00D200E5">
        <w:t>s</w:t>
      </w:r>
      <w:r w:rsidR="00EF361F">
        <w:t xml:space="preserve"> of the knight and </w:t>
      </w:r>
      <w:r w:rsidR="00D200E5">
        <w:t>to understand the type of tour that can be achieved for different board sizes</w:t>
      </w:r>
      <w:r w:rsidR="00ED0C8F">
        <w:t xml:space="preserve"> along with the time complexity.</w:t>
      </w:r>
    </w:p>
    <w:p w14:paraId="6301564F" w14:textId="4558F8E1" w:rsidR="005F0AD1" w:rsidRDefault="005F0AD1" w:rsidP="00DC0738">
      <w:pPr>
        <w:spacing w:line="240" w:lineRule="auto"/>
      </w:pPr>
    </w:p>
    <w:p w14:paraId="0150A3F6" w14:textId="01A0BEF8" w:rsidR="005F0AD1" w:rsidRPr="005F0AD1" w:rsidRDefault="005F0AD1" w:rsidP="00DC0738">
      <w:pPr>
        <w:pStyle w:val="AbsHead"/>
        <w:rPr>
          <w14:ligatures w14:val="standard"/>
        </w:rPr>
      </w:pPr>
      <w:r w:rsidRPr="005F0AD1">
        <w:rPr>
          <w14:ligatures w14:val="standard"/>
        </w:rPr>
        <w:t>APPLICATIONS</w:t>
      </w:r>
    </w:p>
    <w:p w14:paraId="3383182C" w14:textId="3F9DDAF6" w:rsidR="009A2270" w:rsidRDefault="00A8725D" w:rsidP="00DC0738">
      <w:pPr>
        <w:spacing w:line="240" w:lineRule="auto"/>
      </w:pPr>
      <w:r>
        <w:rPr>
          <w14:ligatures w14:val="standard"/>
        </w:rPr>
        <w:t xml:space="preserve">Backtracking algorithm is used for Knight’s problem. </w:t>
      </w:r>
      <w:r w:rsidR="004D3BAA">
        <w:t xml:space="preserve">Backtracking is an algorithmic technique that tries different solutions until </w:t>
      </w:r>
      <w:r w:rsidR="00A506D9">
        <w:t xml:space="preserve">it </w:t>
      </w:r>
      <w:r w:rsidR="004D3BAA">
        <w:t xml:space="preserve">finds a solution that works. This technique has a property to solve the problem. These problems can only be solved by trying every possible configuration and each configuration is tried only once. </w:t>
      </w:r>
    </w:p>
    <w:p w14:paraId="76F03217" w14:textId="77777777" w:rsidR="009A2270" w:rsidRDefault="009A2270" w:rsidP="00DC0738">
      <w:pPr>
        <w:spacing w:line="240" w:lineRule="auto"/>
      </w:pPr>
    </w:p>
    <w:p w14:paraId="65982100" w14:textId="06803E71" w:rsidR="009A2270" w:rsidRDefault="004D3BAA" w:rsidP="00DC0738">
      <w:pPr>
        <w:spacing w:line="240" w:lineRule="auto"/>
      </w:pPr>
      <w:r>
        <w:t xml:space="preserve">Backtracking operates in </w:t>
      </w:r>
      <w:r w:rsidR="005848D6">
        <w:t>stages,</w:t>
      </w:r>
      <w:r>
        <w:t xml:space="preserve"> and it works incrementally. It is an improvement over the Naive </w:t>
      </w:r>
      <w:r w:rsidR="005848D6">
        <w:t>solution,</w:t>
      </w:r>
      <w:r>
        <w:t xml:space="preserve"> and it tests all potential configurations generated. </w:t>
      </w:r>
      <w:r w:rsidR="009A2270">
        <w:t>It is used in various puzzles and games like eight queens puzzle, Sudoku, crosswords, verbal arithmetic and so on.</w:t>
      </w:r>
    </w:p>
    <w:p w14:paraId="1CBB8A9D" w14:textId="77777777" w:rsidR="00787931" w:rsidRDefault="00787931" w:rsidP="00DC0738">
      <w:pPr>
        <w:spacing w:line="240" w:lineRule="auto"/>
      </w:pPr>
    </w:p>
    <w:p w14:paraId="3D995ADA" w14:textId="7BBB1ADB" w:rsidR="0014244B" w:rsidRDefault="00787931" w:rsidP="00DC0738">
      <w:pPr>
        <w:spacing w:line="240" w:lineRule="auto"/>
      </w:pPr>
      <w:r>
        <w:t>For example, t</w:t>
      </w:r>
      <w:r w:rsidR="00E73823" w:rsidRPr="00E73823">
        <w:t xml:space="preserve">he eight </w:t>
      </w:r>
      <w:r w:rsidR="005848D6" w:rsidRPr="00E73823">
        <w:t>queen’s</w:t>
      </w:r>
      <w:r w:rsidR="00E73823" w:rsidRPr="00E73823">
        <w:t xml:space="preserve"> conundrum, which asks for all possible arrangements of eight chess queens on a regular chessboard so that no queen assaults another, is a classic example of backtracking. Partial candidates are configurations </w:t>
      </w:r>
      <w:r w:rsidR="00E73823">
        <w:t xml:space="preserve">of </w:t>
      </w:r>
      <w:r w:rsidR="005848D6">
        <w:t>‘</w:t>
      </w:r>
      <w:proofErr w:type="spellStart"/>
      <w:r w:rsidR="005848D6" w:rsidRPr="00913366">
        <w:rPr>
          <w:i/>
          <w:iCs/>
        </w:rPr>
        <w:t>i</w:t>
      </w:r>
      <w:proofErr w:type="spellEnd"/>
      <w:r w:rsidR="005848D6">
        <w:t>’</w:t>
      </w:r>
      <w:r w:rsidR="00E73823" w:rsidRPr="00E73823">
        <w:t xml:space="preserve"> queens in the first </w:t>
      </w:r>
      <w:r w:rsidR="005848D6">
        <w:t>‘</w:t>
      </w:r>
      <w:r w:rsidR="005848D6" w:rsidRPr="00913366">
        <w:rPr>
          <w:i/>
          <w:iCs/>
        </w:rPr>
        <w:t>i’</w:t>
      </w:r>
      <w:r w:rsidR="00E73823" w:rsidRPr="00E73823">
        <w:t xml:space="preserve"> rows of the board, all in distinct rows and columns, in the standard backtracking strategy. Any partial solution containing two queens who are attacking each other can be discarded.</w:t>
      </w:r>
    </w:p>
    <w:p w14:paraId="4283F77F" w14:textId="77777777" w:rsidR="00DC0738" w:rsidRDefault="00DC0738" w:rsidP="00DC0738">
      <w:pPr>
        <w:spacing w:line="240" w:lineRule="auto"/>
      </w:pPr>
    </w:p>
    <w:p w14:paraId="6EA1DB1F" w14:textId="54EB2052" w:rsidR="0041029F" w:rsidRDefault="00787931" w:rsidP="00DC0738">
      <w:pPr>
        <w:spacing w:line="240" w:lineRule="auto"/>
      </w:pPr>
      <w:r>
        <w:t>Another example, i</w:t>
      </w:r>
      <w:r w:rsidR="0041029F">
        <w:t>n Sudoku, e</w:t>
      </w:r>
      <w:r w:rsidR="0041029F" w:rsidRPr="0041029F">
        <w:t>ach cell is checked for a valid number, and if one is found, the puzzle is solved by moving "back" and then forward again.</w:t>
      </w:r>
      <w:r w:rsidR="009A2270">
        <w:t xml:space="preserve"> </w:t>
      </w:r>
    </w:p>
    <w:p w14:paraId="215CF392" w14:textId="069500AE" w:rsidR="00DC0738" w:rsidRDefault="00400793" w:rsidP="00DC0738">
      <w:pPr>
        <w:pStyle w:val="CCSHead"/>
        <w:rPr>
          <w:lang w:eastAsia="it-IT"/>
        </w:rPr>
      </w:pPr>
      <w:r>
        <w:rPr>
          <w:lang w:eastAsia="it-IT"/>
        </w:rPr>
        <w:t>PREVIOUS WORK</w:t>
      </w:r>
    </w:p>
    <w:p w14:paraId="4915C2CC" w14:textId="77777777" w:rsidR="00365970" w:rsidRDefault="00394677" w:rsidP="00DC0738">
      <w:pPr>
        <w:spacing w:line="240" w:lineRule="auto"/>
        <w:jc w:val="left"/>
      </w:pPr>
      <w:r w:rsidRPr="00394677">
        <w:t xml:space="preserve">We drew inspiration from Ian Parberry's work, who looked at the Knight tour problem in the same way we did. A knight tour, according to him, is a sequence of moves in which a knight visits each square on a n x n chessboard exactly once. The challenge of building such a tour, </w:t>
      </w:r>
    </w:p>
    <w:p w14:paraId="070C22E6" w14:textId="5761EF03" w:rsidR="00394677" w:rsidRDefault="00394677" w:rsidP="00DC0738">
      <w:pPr>
        <w:spacing w:line="240" w:lineRule="auto"/>
        <w:jc w:val="left"/>
      </w:pPr>
      <w:r w:rsidRPr="00394677">
        <w:t>given n, is known as the knight's tour problem. If the last square visited can be reached by a knight's move from the initial square, the tour is said to be closed; otherwise, it is said to be open.</w:t>
      </w:r>
    </w:p>
    <w:p w14:paraId="0783A7F9" w14:textId="77777777" w:rsidR="00394677" w:rsidRDefault="00394677" w:rsidP="00DC0738">
      <w:pPr>
        <w:spacing w:line="240" w:lineRule="auto"/>
        <w:jc w:val="left"/>
      </w:pPr>
    </w:p>
    <w:p w14:paraId="75D75C9B" w14:textId="36F3508C" w:rsidR="00394677" w:rsidRDefault="00394677" w:rsidP="00DC0738">
      <w:pPr>
        <w:spacing w:line="240" w:lineRule="auto"/>
        <w:jc w:val="left"/>
      </w:pPr>
      <w:r w:rsidRPr="00394677">
        <w:t>Euler [10] is credited with starting the formal study of the knight's tour problem in 1759, using the conventional 8 x 8 checkerboard. Rouse Ball and Coxeter [7] provide a useful bibliography of the problem's history up to this point. A</w:t>
      </w:r>
      <w:r>
        <w:t>n</w:t>
      </w:r>
      <w:r w:rsidRPr="00394677">
        <w:t xml:space="preserve"> explanation of which rectangular chessboards include knight's tours may be found in Dudeney [8, 9].</w:t>
      </w:r>
    </w:p>
    <w:p w14:paraId="2F65CB4D" w14:textId="6F35048A" w:rsidR="00394677" w:rsidRDefault="00394677" w:rsidP="00DC0738">
      <w:pPr>
        <w:spacing w:line="240" w:lineRule="auto"/>
        <w:jc w:val="left"/>
      </w:pPr>
    </w:p>
    <w:p w14:paraId="5FFC0B7B" w14:textId="6789886E" w:rsidR="00394677" w:rsidRDefault="00394677" w:rsidP="00DC0738">
      <w:pPr>
        <w:spacing w:line="240" w:lineRule="auto"/>
        <w:jc w:val="left"/>
      </w:pPr>
      <w:r w:rsidRPr="00394677">
        <w:t>Conrad et al. [</w:t>
      </w:r>
      <w:r w:rsidR="00DC0738">
        <w:t>12</w:t>
      </w:r>
      <w:r w:rsidRPr="00394677">
        <w:t xml:space="preserve">, </w:t>
      </w:r>
      <w:r w:rsidR="00DC0738">
        <w:t>13</w:t>
      </w:r>
      <w:r w:rsidRPr="00394677">
        <w:t>] present a linear-time sequential technique for creating open knight's tours (with arbitrary endpoints) that may be modified to a parallel algorithm that runs in 0(1) time on 0(n</w:t>
      </w:r>
      <w:r w:rsidR="00DC0738">
        <w:t>^</w:t>
      </w:r>
      <w:r w:rsidRPr="00394677">
        <w:t>2) processors. With the same resource limitations, we'll provide a novel algorithm for closed knight's tours. The sequential version is simple to define and implement, whereas the parallel version is simple to describe and analyze.</w:t>
      </w:r>
    </w:p>
    <w:p w14:paraId="787BD827" w14:textId="77777777" w:rsidR="00394677" w:rsidRDefault="00394677" w:rsidP="00DC0738">
      <w:pPr>
        <w:spacing w:line="240" w:lineRule="auto"/>
        <w:jc w:val="left"/>
      </w:pPr>
    </w:p>
    <w:p w14:paraId="3BB6B13E" w14:textId="11F4D863" w:rsidR="006E4F09" w:rsidRDefault="00394677" w:rsidP="00DC0738">
      <w:pPr>
        <w:spacing w:line="240" w:lineRule="auto"/>
        <w:jc w:val="left"/>
      </w:pPr>
      <w:r w:rsidRPr="00394677">
        <w:t>In part 2 of the paper, they employed the "divide and conquer" approach to create a regular knight's tour, quadrisected knight's tours, and tours that are invariant under rotations. For numerous prominent parallel machine architectures, Section 3 shows versions of the new divide-and-conquer method. N stands for the set of natural numbers in this work (including zero). A "knight's tour" will always refer to a closed knight's tour unless otherwise specified. Their experiment was built with a time complexity of O(n^2).</w:t>
      </w:r>
      <w:r w:rsidR="00DC0738">
        <w:t xml:space="preserve"> </w:t>
      </w:r>
      <w:r w:rsidR="00DC0738" w:rsidRPr="00DC0738">
        <w:t>For constructing knight's tours, there are numerous independently devised linear time (i.e., O(n</w:t>
      </w:r>
      <w:r w:rsidR="00DC0738">
        <w:t>^</w:t>
      </w:r>
      <w:r w:rsidR="00DC0738" w:rsidRPr="00DC0738">
        <w:t>2)) algorithms.</w:t>
      </w:r>
    </w:p>
    <w:p w14:paraId="2483862B" w14:textId="26EE4B06" w:rsidR="00A506D9" w:rsidRPr="00586A35" w:rsidRDefault="00A506D9" w:rsidP="00DC0738">
      <w:pPr>
        <w:pStyle w:val="CCSHead"/>
        <w:rPr>
          <w:lang w:eastAsia="it-IT"/>
        </w:rPr>
      </w:pPr>
      <w:r>
        <w:rPr>
          <w:lang w:eastAsia="it-IT"/>
        </w:rPr>
        <w:t>ANALYSIS</w:t>
      </w:r>
    </w:p>
    <w:p w14:paraId="42D52772" w14:textId="53B252B6" w:rsidR="00042C59" w:rsidRDefault="00042C59" w:rsidP="00DC0738">
      <w:pPr>
        <w:pStyle w:val="CCSDescription"/>
        <w:spacing w:line="240" w:lineRule="auto"/>
      </w:pPr>
      <w:r>
        <w:t>The below backtracking algorithm was analyzed and used to experiment.</w:t>
      </w:r>
    </w:p>
    <w:p w14:paraId="18089F29" w14:textId="77777777" w:rsidR="00042C59" w:rsidRDefault="00042C59" w:rsidP="00DC0738">
      <w:pPr>
        <w:spacing w:line="240" w:lineRule="auto"/>
      </w:pPr>
    </w:p>
    <w:p w14:paraId="102FF446" w14:textId="7C9FC2FF" w:rsidR="00042C59" w:rsidRDefault="00042C59" w:rsidP="00DC0738">
      <w:pPr>
        <w:spacing w:line="240" w:lineRule="auto"/>
      </w:pPr>
      <w:r>
        <w:t>If squares visited == all</w:t>
      </w:r>
    </w:p>
    <w:p w14:paraId="1ABAE159" w14:textId="77777777" w:rsidR="00042C59" w:rsidRDefault="00042C59" w:rsidP="00DC0738">
      <w:pPr>
        <w:spacing w:line="240" w:lineRule="auto"/>
      </w:pPr>
      <w:r>
        <w:t>{</w:t>
      </w:r>
    </w:p>
    <w:p w14:paraId="0E63C47D" w14:textId="77777777" w:rsidR="00042C59" w:rsidRDefault="00042C59" w:rsidP="00DC0738">
      <w:pPr>
        <w:spacing w:line="240" w:lineRule="auto"/>
      </w:pPr>
      <w:r>
        <w:t>print path</w:t>
      </w:r>
    </w:p>
    <w:p w14:paraId="2475A8E2" w14:textId="77777777" w:rsidR="00042C59" w:rsidRDefault="00042C59" w:rsidP="00DC0738">
      <w:pPr>
        <w:spacing w:line="240" w:lineRule="auto"/>
      </w:pPr>
      <w:r>
        <w:t>}</w:t>
      </w:r>
    </w:p>
    <w:p w14:paraId="50DCA5CA" w14:textId="77777777" w:rsidR="00042C59" w:rsidRDefault="00042C59" w:rsidP="00DC0738">
      <w:pPr>
        <w:spacing w:line="240" w:lineRule="auto"/>
      </w:pPr>
      <w:r>
        <w:t>Else</w:t>
      </w:r>
    </w:p>
    <w:p w14:paraId="3BD11F5C" w14:textId="77777777" w:rsidR="00042C59" w:rsidRDefault="00042C59" w:rsidP="00DC0738">
      <w:pPr>
        <w:spacing w:line="240" w:lineRule="auto"/>
      </w:pPr>
      <w:r>
        <w:t>{</w:t>
      </w:r>
    </w:p>
    <w:p w14:paraId="60ACD241" w14:textId="21ABABCA" w:rsidR="00042C59" w:rsidRDefault="00042C59" w:rsidP="00DC0738">
      <w:pPr>
        <w:pStyle w:val="ListParagraph"/>
        <w:numPr>
          <w:ilvl w:val="0"/>
          <w:numId w:val="32"/>
        </w:numPr>
        <w:spacing w:before="0" w:after="160" w:line="240" w:lineRule="auto"/>
      </w:pPr>
      <w:r>
        <w:t xml:space="preserve">Recursively add </w:t>
      </w:r>
      <w:r w:rsidR="005848D6">
        <w:t>any one</w:t>
      </w:r>
      <w:r>
        <w:t xml:space="preserve"> </w:t>
      </w:r>
      <w:r w:rsidR="005848D6">
        <w:t>of the moves</w:t>
      </w:r>
      <w:r>
        <w:t xml:space="preserve"> out of the 8 moves to the resultant vector. Also check if this move is resulting in finding the solution.</w:t>
      </w:r>
    </w:p>
    <w:p w14:paraId="610AEC8A" w14:textId="77777777" w:rsidR="00042C59" w:rsidRDefault="00042C59" w:rsidP="00DC0738">
      <w:pPr>
        <w:pStyle w:val="ListParagraph"/>
        <w:numPr>
          <w:ilvl w:val="0"/>
          <w:numId w:val="32"/>
        </w:numPr>
        <w:spacing w:before="0" w:after="160" w:line="240" w:lineRule="auto"/>
      </w:pPr>
      <w:r>
        <w:t>If the above move does not result in a solution, then take this move out of the resultant vector and experiment with other moves.</w:t>
      </w:r>
    </w:p>
    <w:p w14:paraId="7B215DAB" w14:textId="2B1C088A" w:rsidR="00042C59" w:rsidRDefault="00042C59" w:rsidP="00DC0738">
      <w:pPr>
        <w:pStyle w:val="ListParagraph"/>
        <w:numPr>
          <w:ilvl w:val="0"/>
          <w:numId w:val="32"/>
        </w:numPr>
        <w:spacing w:before="0" w:after="160" w:line="240" w:lineRule="auto"/>
      </w:pPr>
      <w:r>
        <w:t xml:space="preserve">Return false if the other moves </w:t>
      </w:r>
      <w:r w:rsidR="005848D6">
        <w:t>do</w:t>
      </w:r>
      <w:r>
        <w:t xml:space="preserve"> not work.</w:t>
      </w:r>
    </w:p>
    <w:p w14:paraId="68008DBA" w14:textId="784A1360" w:rsidR="00365970" w:rsidRDefault="00042C59" w:rsidP="00365970">
      <w:pPr>
        <w:spacing w:line="240" w:lineRule="auto"/>
      </w:pPr>
      <w:r>
        <w:t>}</w:t>
      </w:r>
    </w:p>
    <w:p w14:paraId="31ECFE9C" w14:textId="01AEF0CB" w:rsidR="007D3C28" w:rsidRPr="00586A35" w:rsidRDefault="00042C59" w:rsidP="00DC0738">
      <w:pPr>
        <w:pStyle w:val="CCSDescription"/>
        <w:spacing w:line="240" w:lineRule="auto"/>
        <w:rPr>
          <w:rFonts w:cs="Linux Libertine"/>
          <w14:ligatures w14:val="standard"/>
        </w:rPr>
      </w:pPr>
      <w:r>
        <w:t>The experiment</w:t>
      </w:r>
      <w:r w:rsidR="00FB008E">
        <w:t>s</w:t>
      </w:r>
      <w:r>
        <w:t xml:space="preserve"> </w:t>
      </w:r>
      <w:r w:rsidR="00FB008E">
        <w:t>were</w:t>
      </w:r>
      <w:r>
        <w:t xml:space="preserve"> completed for two datasets with board sizes 5x5 and 6x6 and the result was as per expectation. The start position of the knight and the board size were taken as a dataset.</w:t>
      </w:r>
    </w:p>
    <w:p w14:paraId="2C920C50" w14:textId="77777777" w:rsidR="00771C87" w:rsidRDefault="00FB008E" w:rsidP="00DC0738">
      <w:pPr>
        <w:pStyle w:val="KeyWordHead"/>
        <w:rPr>
          <w:lang w:eastAsia="it-IT"/>
        </w:rPr>
      </w:pPr>
      <w:r>
        <w:rPr>
          <w:lang w:eastAsia="it-IT"/>
        </w:rPr>
        <w:lastRenderedPageBreak/>
        <w:t>EXPERIMENT</w:t>
      </w:r>
    </w:p>
    <w:p w14:paraId="05BE260B" w14:textId="3991E1D9" w:rsidR="0007392C" w:rsidRPr="00771C87" w:rsidRDefault="00675128" w:rsidP="00DC0738">
      <w:pPr>
        <w:pStyle w:val="KeyWordHead"/>
        <w:rPr>
          <w:lang w:eastAsia="it-IT"/>
          <w14:ligatures w14:val="standard"/>
        </w:rPr>
      </w:pPr>
      <w:r w:rsidRPr="00771C87">
        <w:rPr>
          <w:rStyle w:val="Label"/>
        </w:rPr>
        <w:t>1</w:t>
      </w:r>
      <w:r w:rsidR="00586A35" w:rsidRPr="00771C87">
        <w:t> </w:t>
      </w:r>
      <w:r w:rsidR="00FB008E" w:rsidRPr="00771C87">
        <w:t>DATASETS</w:t>
      </w:r>
    </w:p>
    <w:p w14:paraId="6AC626F2" w14:textId="4E67D48E" w:rsidR="00694749" w:rsidRDefault="00032A6A" w:rsidP="00DC0738">
      <w:pPr>
        <w:pStyle w:val="Para"/>
        <w:spacing w:line="240" w:lineRule="auto"/>
        <w:ind w:firstLine="0"/>
        <w:jc w:val="both"/>
        <w:rPr>
          <w:lang w:eastAsia="it-IT"/>
          <w14:ligatures w14:val="standard"/>
        </w:rPr>
      </w:pPr>
      <w:r>
        <w:t>Boards of the various sizes are taken as datasets for the knight’s tour problem. The start position of the knight is also taken as a dataset.</w:t>
      </w:r>
    </w:p>
    <w:p w14:paraId="6F3A3133" w14:textId="5C8A5CEB" w:rsidR="00032A6A" w:rsidRPr="00163F27" w:rsidRDefault="007102A6" w:rsidP="00DC0738">
      <w:pPr>
        <w:pStyle w:val="Head2"/>
      </w:pPr>
      <w:r w:rsidRPr="00163F27">
        <w:rPr>
          <w:rStyle w:val="Label"/>
        </w:rPr>
        <w:t>1.1</w:t>
      </w:r>
      <w:r w:rsidRPr="00163F27">
        <w:t> </w:t>
      </w:r>
      <w:r w:rsidR="00032A6A" w:rsidRPr="00163F27">
        <w:t>Board size:</w:t>
      </w:r>
    </w:p>
    <w:p w14:paraId="5511C3BF" w14:textId="2A464235" w:rsidR="00032A6A" w:rsidRDefault="00032A6A" w:rsidP="00DC0738">
      <w:pPr>
        <w:spacing w:line="240" w:lineRule="auto"/>
      </w:pPr>
      <w:r>
        <w:t>Minimum b</w:t>
      </w:r>
      <w:r w:rsidRPr="00032A6A">
        <w:t xml:space="preserve">oard size starts with 5x5 for a knight to travel a complete tour and anything below the size 5x5, </w:t>
      </w:r>
      <w:r w:rsidR="00A506D9" w:rsidRPr="00032A6A">
        <w:t xml:space="preserve">the knight </w:t>
      </w:r>
      <w:r w:rsidRPr="00032A6A">
        <w:t xml:space="preserve">will have to loop the same cell again and no complete tour is possible. </w:t>
      </w:r>
      <w:r w:rsidR="00A506D9">
        <w:t>We i</w:t>
      </w:r>
      <w:r w:rsidRPr="00032A6A">
        <w:t>mplemented the tour for</w:t>
      </w:r>
      <w:r w:rsidR="00A506D9">
        <w:t xml:space="preserve"> board</w:t>
      </w:r>
      <w:r w:rsidRPr="00032A6A">
        <w:t xml:space="preserve"> sizes 5x5, 6x6, 7x7 and 8x8 from the corner position and, from different middle positions. The time of execution from the corner position to different middle positions has been calculated. </w:t>
      </w:r>
    </w:p>
    <w:p w14:paraId="22A318E2" w14:textId="2278EEBB" w:rsidR="00032A6A" w:rsidRDefault="00032A6A" w:rsidP="00DC0738">
      <w:pPr>
        <w:spacing w:line="240" w:lineRule="auto"/>
      </w:pPr>
      <w:r w:rsidRPr="00032A6A">
        <w:t xml:space="preserve">The inference is that the execution time differs with respect to the board size. The execution time is directly proportional to the size of the board, meaning the execution times increases as the size of the board increases. </w:t>
      </w:r>
    </w:p>
    <w:p w14:paraId="1173E920" w14:textId="15B0DB1F" w:rsidR="00032A6A" w:rsidRPr="00586A35" w:rsidRDefault="00032A6A" w:rsidP="00DC0738">
      <w:pPr>
        <w:pStyle w:val="Head2"/>
      </w:pPr>
      <w:r w:rsidRPr="00586A35">
        <w:rPr>
          <w:rStyle w:val="Label"/>
        </w:rPr>
        <w:t>1</w:t>
      </w:r>
      <w:r w:rsidR="00163F27">
        <w:rPr>
          <w:rStyle w:val="Label"/>
        </w:rPr>
        <w:t>.2</w:t>
      </w:r>
      <w:r w:rsidR="00A13E46">
        <w:t xml:space="preserve"> </w:t>
      </w:r>
      <w:r w:rsidRPr="00032A6A">
        <w:t>Position of the knight</w:t>
      </w:r>
    </w:p>
    <w:p w14:paraId="2F775E93" w14:textId="0C8FF1C0" w:rsidR="00032A6A" w:rsidRDefault="00163F27" w:rsidP="00DC0738">
      <w:pPr>
        <w:spacing w:line="240" w:lineRule="auto"/>
      </w:pPr>
      <w:r w:rsidRPr="00163F27">
        <w:t xml:space="preserve">From the corner position, the knight can cover all the cells of the board and can have a complete tour. From the middle position, the tour can be a closed tour or not. If there is no next move, the knight would </w:t>
      </w:r>
      <w:r w:rsidR="00F01C2A" w:rsidRPr="00163F27">
        <w:t>stop,</w:t>
      </w:r>
      <w:r w:rsidRPr="00163F27">
        <w:t xml:space="preserve"> and the tour would end. </w:t>
      </w:r>
    </w:p>
    <w:p w14:paraId="0939FCDD" w14:textId="18EB90ED" w:rsidR="00EE4F32" w:rsidRDefault="00EE4F32" w:rsidP="00DC0738">
      <w:pPr>
        <w:spacing w:line="240" w:lineRule="auto"/>
      </w:pPr>
    </w:p>
    <w:p w14:paraId="394D1F0B" w14:textId="5A9D4602" w:rsidR="00EE4F32" w:rsidRPr="00EE4F32" w:rsidRDefault="00EE4F32" w:rsidP="00DC0738">
      <w:pPr>
        <w:spacing w:line="240" w:lineRule="auto"/>
      </w:pPr>
      <w:r>
        <w:t xml:space="preserve">Below figures are for </w:t>
      </w:r>
      <w:r w:rsidRPr="00EE4F32">
        <w:t>Datasets:</w:t>
      </w:r>
      <w:r w:rsidRPr="00EE4F32">
        <w:rPr>
          <w:b/>
          <w:bCs/>
        </w:rPr>
        <w:t xml:space="preserve"> </w:t>
      </w:r>
    </w:p>
    <w:p w14:paraId="5EACAF81" w14:textId="77777777" w:rsidR="00EE4F32" w:rsidRPr="00EE4F32" w:rsidRDefault="00EE4F32" w:rsidP="00DC0738">
      <w:pPr>
        <w:spacing w:line="240" w:lineRule="auto"/>
      </w:pPr>
      <w:r w:rsidRPr="00EE4F32">
        <w:t xml:space="preserve">1. The size of the board </w:t>
      </w:r>
    </w:p>
    <w:p w14:paraId="21D5BEC8" w14:textId="77777777" w:rsidR="00EE4F32" w:rsidRPr="00EE4F32" w:rsidRDefault="00EE4F32" w:rsidP="00DC0738">
      <w:pPr>
        <w:spacing w:line="240" w:lineRule="auto"/>
      </w:pPr>
      <w:r w:rsidRPr="00EE4F32">
        <w:t>2. Start position of the knight.</w:t>
      </w:r>
    </w:p>
    <w:p w14:paraId="2023A566" w14:textId="2004CD1C" w:rsidR="00EE4F32" w:rsidRDefault="00EE4F32" w:rsidP="00DC0738">
      <w:pPr>
        <w:spacing w:line="240" w:lineRule="auto"/>
      </w:pPr>
    </w:p>
    <w:p w14:paraId="5AB5AC04" w14:textId="77777777" w:rsidR="00DC0738" w:rsidRDefault="00DC0738" w:rsidP="00DC0738">
      <w:pPr>
        <w:spacing w:line="240" w:lineRule="auto"/>
      </w:pPr>
    </w:p>
    <w:p w14:paraId="7BCB7593" w14:textId="516CEC64" w:rsidR="00EE4F32" w:rsidRDefault="006118A7" w:rsidP="00DC0738">
      <w:pPr>
        <w:spacing w:line="240" w:lineRule="auto"/>
      </w:pPr>
      <w:r>
        <w:t>Here we considered (0,0) as start position of x and y co-ordinates.</w:t>
      </w:r>
    </w:p>
    <w:p w14:paraId="1583C52A" w14:textId="7E6369EC" w:rsidR="006118A7" w:rsidRDefault="006118A7" w:rsidP="00DC0738">
      <w:pPr>
        <w:spacing w:line="240" w:lineRule="auto"/>
      </w:pPr>
      <w:r>
        <w:t>The middle position varies depending on board sizes as shown in below figures.</w:t>
      </w:r>
    </w:p>
    <w:p w14:paraId="46E376CC" w14:textId="77777777" w:rsidR="006118A7" w:rsidRDefault="006118A7" w:rsidP="00DC0738">
      <w:pPr>
        <w:spacing w:line="240" w:lineRule="auto"/>
      </w:pPr>
    </w:p>
    <w:p w14:paraId="5A4733D0" w14:textId="5BC2B4B1" w:rsidR="00EE4F32" w:rsidRDefault="00EE4F32" w:rsidP="00DC0738">
      <w:pPr>
        <w:spacing w:line="240" w:lineRule="auto"/>
      </w:pPr>
      <w:r w:rsidRPr="00EE4F32">
        <w:rPr>
          <w:noProof/>
        </w:rPr>
        <w:drawing>
          <wp:inline distT="0" distB="0" distL="0" distR="0" wp14:anchorId="08AAAEF6" wp14:editId="186FA0C9">
            <wp:extent cx="1316606" cy="1068097"/>
            <wp:effectExtent l="50800" t="12700" r="55245" b="87630"/>
            <wp:docPr id="13" name="Picture 12" descr="A picture containing shoji, crossword puzzle&#10;&#10;Description automatically generated">
              <a:extLst xmlns:a="http://schemas.openxmlformats.org/drawingml/2006/main">
                <a:ext uri="{FF2B5EF4-FFF2-40B4-BE49-F238E27FC236}">
                  <a16:creationId xmlns:a16="http://schemas.microsoft.com/office/drawing/2014/main" id="{55123BE7-2FEC-304D-B5AE-0D69A5ECD8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picture containing shoji, crossword puzzle&#10;&#10;Description automatically generated">
                      <a:extLst>
                        <a:ext uri="{FF2B5EF4-FFF2-40B4-BE49-F238E27FC236}">
                          <a16:creationId xmlns:a16="http://schemas.microsoft.com/office/drawing/2014/main" id="{55123BE7-2FEC-304D-B5AE-0D69A5ECD8C9}"/>
                        </a:ext>
                      </a:extLst>
                    </pic:cNvPr>
                    <pic:cNvPicPr>
                      <a:picLocks noChangeAspect="1"/>
                    </pic:cNvPicPr>
                  </pic:nvPicPr>
                  <pic:blipFill rotWithShape="1">
                    <a:blip r:embed="rId14">
                      <a:extLst>
                        <a:ext uri="{28A0092B-C50C-407E-A947-70E740481C1C}">
                          <a14:useLocalDpi xmlns:a14="http://schemas.microsoft.com/office/drawing/2010/main" val="0"/>
                        </a:ext>
                      </a:extLst>
                    </a:blip>
                    <a:srcRect r="1700" b="-3"/>
                    <a:stretch/>
                  </pic:blipFill>
                  <pic:spPr>
                    <a:xfrm>
                      <a:off x="0" y="0"/>
                      <a:ext cx="1330214" cy="1079136"/>
                    </a:xfrm>
                    <a:prstGeom prst="rect">
                      <a:avLst/>
                    </a:prstGeom>
                    <a:effectLst>
                      <a:outerShdw blurRad="50800" dist="38100" dir="5400000" algn="t" rotWithShape="0">
                        <a:prstClr val="black">
                          <a:alpha val="43000"/>
                        </a:prstClr>
                      </a:outerShdw>
                    </a:effectLst>
                  </pic:spPr>
                </pic:pic>
              </a:graphicData>
            </a:graphic>
          </wp:inline>
        </w:drawing>
      </w:r>
      <w:r w:rsidRPr="00EE4F32">
        <w:rPr>
          <w:noProof/>
        </w:rPr>
        <w:drawing>
          <wp:inline distT="0" distB="0" distL="0" distR="0" wp14:anchorId="45918444" wp14:editId="7D0FA1E4">
            <wp:extent cx="1316355" cy="1067893"/>
            <wp:effectExtent l="50800" t="12700" r="55245" b="88265"/>
            <wp:docPr id="15" name="Picture 14" descr="A picture containing text, shoji, crossword puzzle&#10;&#10;Description automatically generated">
              <a:extLst xmlns:a="http://schemas.openxmlformats.org/drawingml/2006/main">
                <a:ext uri="{FF2B5EF4-FFF2-40B4-BE49-F238E27FC236}">
                  <a16:creationId xmlns:a16="http://schemas.microsoft.com/office/drawing/2014/main" id="{C6690051-DCA6-CC4F-97DD-DD44B746B5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picture containing text, shoji, crossword puzzle&#10;&#10;Description automatically generated">
                      <a:extLst>
                        <a:ext uri="{FF2B5EF4-FFF2-40B4-BE49-F238E27FC236}">
                          <a16:creationId xmlns:a16="http://schemas.microsoft.com/office/drawing/2014/main" id="{C6690051-DCA6-CC4F-97DD-DD44B746B52A}"/>
                        </a:ext>
                      </a:extLst>
                    </pic:cNvPr>
                    <pic:cNvPicPr>
                      <a:picLocks noChangeAspect="1"/>
                    </pic:cNvPicPr>
                  </pic:nvPicPr>
                  <pic:blipFill rotWithShape="1">
                    <a:blip r:embed="rId15">
                      <a:extLst>
                        <a:ext uri="{28A0092B-C50C-407E-A947-70E740481C1C}">
                          <a14:useLocalDpi xmlns:a14="http://schemas.microsoft.com/office/drawing/2010/main" val="0"/>
                        </a:ext>
                      </a:extLst>
                    </a:blip>
                    <a:srcRect r="5" b="1355"/>
                    <a:stretch/>
                  </pic:blipFill>
                  <pic:spPr>
                    <a:xfrm>
                      <a:off x="0" y="0"/>
                      <a:ext cx="1334344" cy="1082486"/>
                    </a:xfrm>
                    <a:prstGeom prst="rect">
                      <a:avLst/>
                    </a:prstGeom>
                    <a:effectLst>
                      <a:outerShdw blurRad="50800" dist="38100" dir="5400000" algn="t" rotWithShape="0">
                        <a:prstClr val="black">
                          <a:alpha val="43000"/>
                        </a:prstClr>
                      </a:outerShdw>
                    </a:effectLst>
                  </pic:spPr>
                </pic:pic>
              </a:graphicData>
            </a:graphic>
          </wp:inline>
        </w:drawing>
      </w:r>
    </w:p>
    <w:p w14:paraId="579AD6B9" w14:textId="3736CB22" w:rsidR="00EE4F32" w:rsidRDefault="00EE4F32" w:rsidP="00DC0738">
      <w:pPr>
        <w:spacing w:line="240" w:lineRule="auto"/>
      </w:pPr>
    </w:p>
    <w:p w14:paraId="4C1BA188" w14:textId="1F5157E3" w:rsidR="00EE4F32" w:rsidRDefault="00EE4F32" w:rsidP="00DC0738">
      <w:pPr>
        <w:spacing w:line="240" w:lineRule="auto"/>
      </w:pPr>
      <w:r w:rsidRPr="00EE4F32">
        <w:rPr>
          <w:noProof/>
        </w:rPr>
        <w:drawing>
          <wp:inline distT="0" distB="0" distL="0" distR="0" wp14:anchorId="6D42023D" wp14:editId="52404B97">
            <wp:extent cx="1316355" cy="1067893"/>
            <wp:effectExtent l="50800" t="12700" r="55245" b="88265"/>
            <wp:docPr id="17" name="Picture 16" descr="A picture containing text, shoji&#10;&#10;Description automatically generated">
              <a:extLst xmlns:a="http://schemas.openxmlformats.org/drawingml/2006/main">
                <a:ext uri="{FF2B5EF4-FFF2-40B4-BE49-F238E27FC236}">
                  <a16:creationId xmlns:a16="http://schemas.microsoft.com/office/drawing/2014/main" id="{CE8F4DAE-1EA8-104E-94B9-355A5EF714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A picture containing text, shoji&#10;&#10;Description automatically generated">
                      <a:extLst>
                        <a:ext uri="{FF2B5EF4-FFF2-40B4-BE49-F238E27FC236}">
                          <a16:creationId xmlns:a16="http://schemas.microsoft.com/office/drawing/2014/main" id="{CE8F4DAE-1EA8-104E-94B9-355A5EF71438}"/>
                        </a:ext>
                      </a:extLst>
                    </pic:cNvPr>
                    <pic:cNvPicPr>
                      <a:picLocks noChangeAspect="1"/>
                    </pic:cNvPicPr>
                  </pic:nvPicPr>
                  <pic:blipFill rotWithShape="1">
                    <a:blip r:embed="rId16">
                      <a:extLst>
                        <a:ext uri="{28A0092B-C50C-407E-A947-70E740481C1C}">
                          <a14:useLocalDpi xmlns:a14="http://schemas.microsoft.com/office/drawing/2010/main" val="0"/>
                        </a:ext>
                      </a:extLst>
                    </a:blip>
                    <a:srcRect t="8416" r="5" b="1939"/>
                    <a:stretch/>
                  </pic:blipFill>
                  <pic:spPr>
                    <a:xfrm>
                      <a:off x="0" y="0"/>
                      <a:ext cx="1324943" cy="1074860"/>
                    </a:xfrm>
                    <a:prstGeom prst="rect">
                      <a:avLst/>
                    </a:prstGeom>
                    <a:effectLst>
                      <a:outerShdw blurRad="50800" dist="38100" dir="5400000" algn="t" rotWithShape="0">
                        <a:prstClr val="black">
                          <a:alpha val="43000"/>
                        </a:prstClr>
                      </a:outerShdw>
                    </a:effectLst>
                  </pic:spPr>
                </pic:pic>
              </a:graphicData>
            </a:graphic>
          </wp:inline>
        </w:drawing>
      </w:r>
      <w:r w:rsidRPr="00EE4F32">
        <w:rPr>
          <w:noProof/>
        </w:rPr>
        <w:drawing>
          <wp:inline distT="0" distB="0" distL="0" distR="0" wp14:anchorId="0E228F77" wp14:editId="56621A18">
            <wp:extent cx="1316355" cy="1067893"/>
            <wp:effectExtent l="50800" t="12700" r="55245" b="88265"/>
            <wp:docPr id="19" name="Picture 18" descr="A graph with numbers and letters&#10;&#10;Description automatically generated with low confidence">
              <a:extLst xmlns:a="http://schemas.openxmlformats.org/drawingml/2006/main">
                <a:ext uri="{FF2B5EF4-FFF2-40B4-BE49-F238E27FC236}">
                  <a16:creationId xmlns:a16="http://schemas.microsoft.com/office/drawing/2014/main" id="{1996B11B-1299-C548-B65E-5C02424C94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A graph with numbers and letters&#10;&#10;Description automatically generated with low confidence">
                      <a:extLst>
                        <a:ext uri="{FF2B5EF4-FFF2-40B4-BE49-F238E27FC236}">
                          <a16:creationId xmlns:a16="http://schemas.microsoft.com/office/drawing/2014/main" id="{1996B11B-1299-C548-B65E-5C02424C94A5}"/>
                        </a:ext>
                      </a:extLst>
                    </pic:cNvPr>
                    <pic:cNvPicPr>
                      <a:picLocks noChangeAspect="1"/>
                    </pic:cNvPicPr>
                  </pic:nvPicPr>
                  <pic:blipFill rotWithShape="1">
                    <a:blip r:embed="rId17">
                      <a:extLst>
                        <a:ext uri="{28A0092B-C50C-407E-A947-70E740481C1C}">
                          <a14:useLocalDpi xmlns:a14="http://schemas.microsoft.com/office/drawing/2010/main" val="0"/>
                        </a:ext>
                      </a:extLst>
                    </a:blip>
                    <a:srcRect r="5" b="5657"/>
                    <a:stretch/>
                  </pic:blipFill>
                  <pic:spPr>
                    <a:xfrm>
                      <a:off x="0" y="0"/>
                      <a:ext cx="1333779" cy="1082028"/>
                    </a:xfrm>
                    <a:prstGeom prst="rect">
                      <a:avLst/>
                    </a:prstGeom>
                    <a:effectLst>
                      <a:outerShdw blurRad="50800" dist="38100" dir="5400000" algn="t" rotWithShape="0">
                        <a:prstClr val="black">
                          <a:alpha val="43000"/>
                        </a:prstClr>
                      </a:outerShdw>
                    </a:effectLst>
                  </pic:spPr>
                </pic:pic>
              </a:graphicData>
            </a:graphic>
          </wp:inline>
        </w:drawing>
      </w:r>
    </w:p>
    <w:p w14:paraId="0A3E946D" w14:textId="77777777" w:rsidR="00365970" w:rsidRDefault="00365970" w:rsidP="00DC0738">
      <w:pPr>
        <w:pStyle w:val="Head1"/>
        <w:rPr>
          <w:rStyle w:val="Label"/>
        </w:rPr>
      </w:pPr>
    </w:p>
    <w:p w14:paraId="1C0DF855" w14:textId="77777777" w:rsidR="00336307" w:rsidRDefault="00336307" w:rsidP="00DC0738">
      <w:pPr>
        <w:pStyle w:val="Head1"/>
        <w:rPr>
          <w:rStyle w:val="Label"/>
        </w:rPr>
      </w:pPr>
    </w:p>
    <w:p w14:paraId="411C39E1" w14:textId="77777777" w:rsidR="00DA53F4" w:rsidRDefault="00DA53F4" w:rsidP="00DC0738">
      <w:pPr>
        <w:pStyle w:val="Head1"/>
        <w:rPr>
          <w:rStyle w:val="Label"/>
        </w:rPr>
      </w:pPr>
    </w:p>
    <w:p w14:paraId="3144CB10" w14:textId="2AC4206A" w:rsidR="006118A7" w:rsidRDefault="00163F27" w:rsidP="00DC0738">
      <w:pPr>
        <w:pStyle w:val="Head1"/>
      </w:pPr>
      <w:r>
        <w:rPr>
          <w:rStyle w:val="Label"/>
        </w:rPr>
        <w:t>2</w:t>
      </w:r>
      <w:r w:rsidR="00A13E46">
        <w:t xml:space="preserve"> </w:t>
      </w:r>
      <w:r w:rsidR="00EE4F32">
        <w:t>PURPOSES</w:t>
      </w:r>
      <w:r w:rsidR="004E50C9">
        <w:t xml:space="preserve"> </w:t>
      </w:r>
      <w:r>
        <w:t>OF THE EXPERIMENT</w:t>
      </w:r>
    </w:p>
    <w:p w14:paraId="29DB9224" w14:textId="04709886" w:rsidR="008D627E" w:rsidRDefault="008D627E" w:rsidP="00DC0738">
      <w:pPr>
        <w:pStyle w:val="Statements"/>
        <w:spacing w:line="240" w:lineRule="auto"/>
        <w:ind w:firstLine="0"/>
        <w:rPr>
          <w:szCs w:val="18"/>
          <w:lang w:eastAsia="ja-JP"/>
          <w14:ligatures w14:val="standard"/>
        </w:rPr>
      </w:pPr>
      <w:r w:rsidRPr="008D627E">
        <w:rPr>
          <w:szCs w:val="18"/>
          <w:lang w:eastAsia="ja-JP"/>
          <w14:ligatures w14:val="standard"/>
        </w:rPr>
        <w:t>When a Knight starts in one of the middle positions in an 8x8 board, it will have 8 possible next moves. It is checked if the Knight can traverse the whole 64 cells starting in cells with coordinates (</w:t>
      </w:r>
      <w:r w:rsidR="00ED0C8F">
        <w:rPr>
          <w:szCs w:val="18"/>
          <w:lang w:eastAsia="ja-JP"/>
          <w14:ligatures w14:val="standard"/>
        </w:rPr>
        <w:t>3</w:t>
      </w:r>
      <w:r w:rsidRPr="008D627E">
        <w:rPr>
          <w:szCs w:val="18"/>
          <w:lang w:eastAsia="ja-JP"/>
          <w14:ligatures w14:val="standard"/>
        </w:rPr>
        <w:t>,</w:t>
      </w:r>
      <w:r w:rsidR="00ED0C8F">
        <w:rPr>
          <w:szCs w:val="18"/>
          <w:lang w:eastAsia="ja-JP"/>
          <w14:ligatures w14:val="standard"/>
        </w:rPr>
        <w:t>3</w:t>
      </w:r>
      <w:r w:rsidRPr="008D627E">
        <w:rPr>
          <w:szCs w:val="18"/>
          <w:lang w:eastAsia="ja-JP"/>
          <w14:ligatures w14:val="standard"/>
        </w:rPr>
        <w:t>), (</w:t>
      </w:r>
      <w:r w:rsidR="00ED0C8F">
        <w:rPr>
          <w:szCs w:val="18"/>
          <w:lang w:eastAsia="ja-JP"/>
          <w14:ligatures w14:val="standard"/>
        </w:rPr>
        <w:t>3</w:t>
      </w:r>
      <w:r w:rsidRPr="008D627E">
        <w:rPr>
          <w:szCs w:val="18"/>
          <w:lang w:eastAsia="ja-JP"/>
          <w14:ligatures w14:val="standard"/>
        </w:rPr>
        <w:t>,</w:t>
      </w:r>
      <w:r w:rsidR="00ED0C8F">
        <w:rPr>
          <w:szCs w:val="18"/>
          <w:lang w:eastAsia="ja-JP"/>
          <w14:ligatures w14:val="standard"/>
        </w:rPr>
        <w:t>4</w:t>
      </w:r>
      <w:r w:rsidRPr="008D627E">
        <w:rPr>
          <w:szCs w:val="18"/>
          <w:lang w:eastAsia="ja-JP"/>
          <w14:ligatures w14:val="standard"/>
        </w:rPr>
        <w:t>), (</w:t>
      </w:r>
      <w:r w:rsidR="00ED0C8F">
        <w:rPr>
          <w:szCs w:val="18"/>
          <w:lang w:eastAsia="ja-JP"/>
          <w14:ligatures w14:val="standard"/>
        </w:rPr>
        <w:t>4</w:t>
      </w:r>
      <w:r w:rsidRPr="008D627E">
        <w:rPr>
          <w:szCs w:val="18"/>
          <w:lang w:eastAsia="ja-JP"/>
          <w14:ligatures w14:val="standard"/>
        </w:rPr>
        <w:t>,</w:t>
      </w:r>
      <w:r w:rsidR="00ED0C8F">
        <w:rPr>
          <w:szCs w:val="18"/>
          <w:lang w:eastAsia="ja-JP"/>
          <w14:ligatures w14:val="standard"/>
        </w:rPr>
        <w:t>3</w:t>
      </w:r>
      <w:r w:rsidRPr="008D627E">
        <w:rPr>
          <w:szCs w:val="18"/>
          <w:lang w:eastAsia="ja-JP"/>
          <w14:ligatures w14:val="standard"/>
        </w:rPr>
        <w:t>) and (</w:t>
      </w:r>
      <w:r w:rsidR="00ED0C8F">
        <w:rPr>
          <w:szCs w:val="18"/>
          <w:lang w:eastAsia="ja-JP"/>
          <w14:ligatures w14:val="standard"/>
        </w:rPr>
        <w:t>4</w:t>
      </w:r>
      <w:r w:rsidRPr="008D627E">
        <w:rPr>
          <w:szCs w:val="18"/>
          <w:lang w:eastAsia="ja-JP"/>
          <w14:ligatures w14:val="standard"/>
        </w:rPr>
        <w:t>,</w:t>
      </w:r>
      <w:r w:rsidR="00ED0C8F">
        <w:rPr>
          <w:szCs w:val="18"/>
          <w:lang w:eastAsia="ja-JP"/>
          <w14:ligatures w14:val="standard"/>
        </w:rPr>
        <w:t>4</w:t>
      </w:r>
      <w:r w:rsidRPr="008D627E">
        <w:rPr>
          <w:szCs w:val="18"/>
          <w:lang w:eastAsia="ja-JP"/>
          <w14:ligatures w14:val="standard"/>
        </w:rPr>
        <w:t>).</w:t>
      </w:r>
      <w:r>
        <w:rPr>
          <w:szCs w:val="18"/>
          <w:lang w:eastAsia="ja-JP"/>
          <w14:ligatures w14:val="standard"/>
        </w:rPr>
        <w:t xml:space="preserve"> </w:t>
      </w:r>
      <w:r w:rsidRPr="008D627E">
        <w:rPr>
          <w:szCs w:val="18"/>
          <w:lang w:eastAsia="ja-JP"/>
          <w14:ligatures w14:val="standard"/>
        </w:rPr>
        <w:t xml:space="preserve">Implemented a knight tour from middle positions and the solution is displayed only if </w:t>
      </w:r>
      <w:r w:rsidR="00945C6B">
        <w:rPr>
          <w:szCs w:val="18"/>
          <w:lang w:eastAsia="ja-JP"/>
          <w14:ligatures w14:val="standard"/>
        </w:rPr>
        <w:t xml:space="preserve">the path covers all 64 cells </w:t>
      </w:r>
      <w:r w:rsidRPr="008D627E">
        <w:rPr>
          <w:szCs w:val="18"/>
          <w:lang w:eastAsia="ja-JP"/>
          <w14:ligatures w14:val="standard"/>
        </w:rPr>
        <w:t>in an 8x8 chess board</w:t>
      </w:r>
      <w:r w:rsidR="00EB510E">
        <w:rPr>
          <w:szCs w:val="18"/>
          <w:lang w:eastAsia="ja-JP"/>
          <w14:ligatures w14:val="standard"/>
        </w:rPr>
        <w:t>.</w:t>
      </w:r>
      <w:r w:rsidR="003B49DC">
        <w:rPr>
          <w:szCs w:val="18"/>
          <w:lang w:eastAsia="ja-JP"/>
          <w14:ligatures w14:val="standard"/>
        </w:rPr>
        <w:t xml:space="preserve"> The time complexity is also compared</w:t>
      </w:r>
      <w:r w:rsidR="00945C6B">
        <w:rPr>
          <w:szCs w:val="18"/>
          <w:lang w:eastAsia="ja-JP"/>
          <w14:ligatures w14:val="standard"/>
        </w:rPr>
        <w:t xml:space="preserve"> between different board sizes</w:t>
      </w:r>
      <w:r w:rsidR="003B49DC">
        <w:rPr>
          <w:szCs w:val="18"/>
          <w:lang w:eastAsia="ja-JP"/>
          <w14:ligatures w14:val="standard"/>
        </w:rPr>
        <w:t xml:space="preserve"> when a tour starts from corner cells and from middle positions.</w:t>
      </w:r>
    </w:p>
    <w:p w14:paraId="48D1F95D" w14:textId="3A582EAA" w:rsidR="00EB510E" w:rsidRDefault="00EB510E" w:rsidP="00DC0738">
      <w:pPr>
        <w:pStyle w:val="Statements"/>
        <w:spacing w:line="240" w:lineRule="auto"/>
        <w:ind w:firstLine="0"/>
        <w:rPr>
          <w:szCs w:val="18"/>
          <w:lang w:eastAsia="ja-JP"/>
          <w14:ligatures w14:val="standard"/>
        </w:rPr>
      </w:pPr>
    </w:p>
    <w:p w14:paraId="64030D57" w14:textId="1EB5AAB0" w:rsidR="00EB510E" w:rsidRPr="008D627E" w:rsidRDefault="00EB510E" w:rsidP="00DC0738">
      <w:pPr>
        <w:pStyle w:val="Statements"/>
        <w:spacing w:line="240" w:lineRule="auto"/>
        <w:ind w:firstLine="0"/>
        <w:rPr>
          <w:szCs w:val="18"/>
          <w:lang w:eastAsia="ja-JP"/>
          <w14:ligatures w14:val="standard"/>
        </w:rPr>
      </w:pPr>
      <w:r w:rsidRPr="00EB510E">
        <w:rPr>
          <w:szCs w:val="18"/>
          <w:lang w:eastAsia="ja-JP"/>
          <w14:ligatures w14:val="standard"/>
        </w:rPr>
        <w:t>It is evident that if a knight starts at one of the corner cells on an 8x8 chess board, it can traverse the whole 64 cells. It is also checked if the same is possible for other sized boards from 5x5 to 7x7.</w:t>
      </w:r>
      <w:r>
        <w:rPr>
          <w:szCs w:val="18"/>
          <w:lang w:eastAsia="ja-JP"/>
          <w14:ligatures w14:val="standard"/>
        </w:rPr>
        <w:t xml:space="preserve"> </w:t>
      </w:r>
    </w:p>
    <w:p w14:paraId="510DA455" w14:textId="53F34A44" w:rsidR="00A5137C" w:rsidRDefault="00A5137C" w:rsidP="00DC0738">
      <w:pPr>
        <w:pStyle w:val="Head2"/>
      </w:pPr>
      <w:r>
        <w:t>2.1 Execution Time</w:t>
      </w:r>
    </w:p>
    <w:p w14:paraId="37F09FDC" w14:textId="77777777" w:rsidR="00A755A3" w:rsidRDefault="00A5137C" w:rsidP="00DC0738">
      <w:pPr>
        <w:pStyle w:val="Statements"/>
        <w:spacing w:line="240" w:lineRule="auto"/>
        <w:ind w:firstLine="0"/>
        <w:rPr>
          <w:szCs w:val="18"/>
          <w:lang w:eastAsia="ja-JP"/>
          <w14:ligatures w14:val="standard"/>
        </w:rPr>
      </w:pPr>
      <w:r>
        <w:rPr>
          <w:szCs w:val="18"/>
          <w:lang w:eastAsia="ja-JP"/>
          <w14:ligatures w14:val="standard"/>
        </w:rPr>
        <w:t xml:space="preserve">Comparison of execution time with two different devices is done for the knight travelling from corner position </w:t>
      </w:r>
      <w:r w:rsidR="00787931">
        <w:rPr>
          <w:szCs w:val="18"/>
          <w:lang w:eastAsia="ja-JP"/>
          <w14:ligatures w14:val="standard"/>
        </w:rPr>
        <w:t>and for</w:t>
      </w:r>
      <w:r>
        <w:rPr>
          <w:szCs w:val="18"/>
          <w:lang w:eastAsia="ja-JP"/>
          <w14:ligatures w14:val="standard"/>
        </w:rPr>
        <w:t xml:space="preserve"> the knight travelling from middle positions.</w:t>
      </w:r>
      <w:r w:rsidR="00945C6B">
        <w:rPr>
          <w:szCs w:val="18"/>
          <w:lang w:eastAsia="ja-JP"/>
          <w14:ligatures w14:val="standard"/>
        </w:rPr>
        <w:t xml:space="preserve"> </w:t>
      </w:r>
    </w:p>
    <w:p w14:paraId="78BA9ECE" w14:textId="77777777" w:rsidR="00A755A3" w:rsidRDefault="00A755A3" w:rsidP="00DC0738">
      <w:pPr>
        <w:pStyle w:val="Statements"/>
        <w:spacing w:line="240" w:lineRule="auto"/>
        <w:ind w:firstLine="0"/>
        <w:rPr>
          <w:szCs w:val="18"/>
          <w:lang w:eastAsia="ja-JP"/>
          <w14:ligatures w14:val="standard"/>
        </w:rPr>
      </w:pPr>
    </w:p>
    <w:p w14:paraId="3774ED24" w14:textId="38B612B3" w:rsidR="00A5137C" w:rsidRDefault="00B65634" w:rsidP="00DC0738">
      <w:pPr>
        <w:pStyle w:val="Statements"/>
        <w:spacing w:line="240" w:lineRule="auto"/>
        <w:ind w:firstLine="0"/>
        <w:rPr>
          <w:szCs w:val="18"/>
          <w:lang w:eastAsia="ja-JP"/>
          <w14:ligatures w14:val="standard"/>
        </w:rPr>
      </w:pPr>
      <w:r>
        <w:rPr>
          <w:szCs w:val="18"/>
          <w:lang w:eastAsia="ja-JP"/>
          <w14:ligatures w14:val="standard"/>
        </w:rPr>
        <w:t>For 8x8, there is no complete tour we found</w:t>
      </w:r>
      <w:r w:rsidR="00471420">
        <w:rPr>
          <w:szCs w:val="18"/>
          <w:lang w:eastAsia="ja-JP"/>
          <w14:ligatures w14:val="standard"/>
        </w:rPr>
        <w:t xml:space="preserve"> for middle positions we initially chose</w:t>
      </w:r>
      <w:r>
        <w:rPr>
          <w:szCs w:val="18"/>
          <w:lang w:eastAsia="ja-JP"/>
          <w14:ligatures w14:val="standard"/>
        </w:rPr>
        <w:t xml:space="preserve">. Hence, we picked little away from the middle </w:t>
      </w:r>
      <w:r w:rsidR="00471420">
        <w:rPr>
          <w:szCs w:val="18"/>
          <w:lang w:eastAsia="ja-JP"/>
          <w14:ligatures w14:val="standard"/>
        </w:rPr>
        <w:t>position to check if complete tour is possible for few other positions.</w:t>
      </w:r>
    </w:p>
    <w:p w14:paraId="05DC1422" w14:textId="3BF83FEF" w:rsidR="00A5137C" w:rsidRDefault="00A5137C" w:rsidP="00DC0738">
      <w:pPr>
        <w:pStyle w:val="Statements"/>
        <w:spacing w:line="240" w:lineRule="auto"/>
        <w:ind w:firstLine="0"/>
        <w:rPr>
          <w:szCs w:val="18"/>
          <w:lang w:eastAsia="ja-JP"/>
          <w14:ligatures w14:val="standard"/>
        </w:rPr>
      </w:pPr>
    </w:p>
    <w:p w14:paraId="3DB984AC" w14:textId="34EA9ADD" w:rsidR="00471420" w:rsidRDefault="00471420" w:rsidP="00DC0738">
      <w:pPr>
        <w:pStyle w:val="Statements"/>
        <w:spacing w:line="240" w:lineRule="auto"/>
        <w:ind w:firstLine="0"/>
        <w:rPr>
          <w:szCs w:val="18"/>
          <w:lang w:eastAsia="ja-JP"/>
          <w14:ligatures w14:val="standard"/>
        </w:rPr>
      </w:pPr>
      <w:r>
        <w:rPr>
          <w:szCs w:val="18"/>
          <w:lang w:eastAsia="ja-JP"/>
          <w14:ligatures w14:val="standard"/>
        </w:rPr>
        <w:t>The below measures are execution times for our algorithm on an 8x8 board.</w:t>
      </w:r>
    </w:p>
    <w:p w14:paraId="0987556A" w14:textId="77777777" w:rsidR="005848D6" w:rsidRDefault="005848D6" w:rsidP="00DC0738">
      <w:pPr>
        <w:pStyle w:val="Statements"/>
        <w:spacing w:line="240" w:lineRule="auto"/>
        <w:ind w:firstLine="0"/>
        <w:rPr>
          <w:szCs w:val="18"/>
          <w:lang w:eastAsia="ja-JP"/>
          <w14:ligatures w14:val="standard"/>
        </w:rPr>
      </w:pPr>
    </w:p>
    <w:p w14:paraId="52B27449" w14:textId="10CE50DA" w:rsidR="00DB1F84" w:rsidRPr="00DB1F84" w:rsidRDefault="00DB1F84" w:rsidP="00DC0738">
      <w:pPr>
        <w:pStyle w:val="Statements"/>
        <w:spacing w:line="240" w:lineRule="auto"/>
        <w:ind w:firstLine="0"/>
        <w:rPr>
          <w:szCs w:val="18"/>
          <w:lang w:eastAsia="ja-JP"/>
          <w14:ligatures w14:val="standard"/>
        </w:rPr>
      </w:pPr>
      <w:r w:rsidRPr="00DB1F84">
        <w:rPr>
          <w:szCs w:val="18"/>
          <w:lang w:eastAsia="ja-JP"/>
          <w14:ligatures w14:val="standard"/>
        </w:rPr>
        <w:t>Device 1</w:t>
      </w:r>
      <w:r w:rsidR="00A5137C">
        <w:rPr>
          <w:szCs w:val="18"/>
          <w:lang w:eastAsia="ja-JP"/>
          <w14:ligatures w14:val="standard"/>
        </w:rPr>
        <w:t>:</w:t>
      </w:r>
      <w:r w:rsidR="00945C6B">
        <w:rPr>
          <w:szCs w:val="18"/>
          <w:lang w:eastAsia="ja-JP"/>
          <w14:ligatures w14:val="standard"/>
        </w:rPr>
        <w:t xml:space="preserve"> (MacBook Pro Laptop)</w:t>
      </w:r>
    </w:p>
    <w:p w14:paraId="2323F6E7" w14:textId="77777777" w:rsidR="00DB1F84" w:rsidRPr="00DB1F84" w:rsidRDefault="00DB1F84" w:rsidP="00DC0738">
      <w:pPr>
        <w:pStyle w:val="Statements"/>
        <w:spacing w:line="240" w:lineRule="auto"/>
        <w:ind w:firstLine="0"/>
        <w:rPr>
          <w:szCs w:val="18"/>
          <w:lang w:eastAsia="ja-JP"/>
          <w14:ligatures w14:val="standard"/>
        </w:rPr>
      </w:pPr>
    </w:p>
    <w:p w14:paraId="35C3C25A" w14:textId="77777777" w:rsidR="00DB1F84" w:rsidRPr="00DB1F84" w:rsidRDefault="00DB1F84" w:rsidP="00DC0738">
      <w:pPr>
        <w:pStyle w:val="Statements"/>
        <w:spacing w:line="240" w:lineRule="auto"/>
        <w:ind w:firstLine="0"/>
        <w:rPr>
          <w:szCs w:val="18"/>
          <w:lang w:eastAsia="ja-JP"/>
          <w14:ligatures w14:val="standard"/>
        </w:rPr>
      </w:pPr>
      <w:r w:rsidRPr="00DB1F84">
        <w:rPr>
          <w:szCs w:val="18"/>
          <w:lang w:eastAsia="ja-JP"/>
          <w14:ligatures w14:val="standard"/>
        </w:rPr>
        <w:t xml:space="preserve">Corner position [0,0]: </w:t>
      </w:r>
    </w:p>
    <w:p w14:paraId="55E87A83" w14:textId="4F1937E3" w:rsidR="00DB1F84" w:rsidRPr="00DB1F84" w:rsidRDefault="00DB1F84" w:rsidP="00DC0738">
      <w:pPr>
        <w:pStyle w:val="Statements"/>
        <w:spacing w:line="240" w:lineRule="auto"/>
        <w:ind w:firstLine="0"/>
        <w:rPr>
          <w:szCs w:val="18"/>
          <w:lang w:eastAsia="ja-JP"/>
          <w14:ligatures w14:val="standard"/>
        </w:rPr>
      </w:pPr>
      <w:r w:rsidRPr="00DB1F84">
        <w:rPr>
          <w:szCs w:val="18"/>
          <w:lang w:eastAsia="ja-JP"/>
          <w14:ligatures w14:val="standard"/>
        </w:rPr>
        <w:t>Time for execution: 521322 microsec</w:t>
      </w:r>
    </w:p>
    <w:p w14:paraId="52B0D3DF" w14:textId="77777777" w:rsidR="00DB1F84" w:rsidRPr="00DB1F84" w:rsidRDefault="00DB1F84" w:rsidP="00DC0738">
      <w:pPr>
        <w:pStyle w:val="Statements"/>
        <w:spacing w:line="240" w:lineRule="auto"/>
        <w:ind w:firstLine="0"/>
        <w:rPr>
          <w:szCs w:val="18"/>
          <w:lang w:eastAsia="ja-JP"/>
          <w14:ligatures w14:val="standard"/>
        </w:rPr>
      </w:pPr>
      <w:r w:rsidRPr="00DB1F84">
        <w:rPr>
          <w:szCs w:val="18"/>
          <w:lang w:eastAsia="ja-JP"/>
          <w14:ligatures w14:val="standard"/>
        </w:rPr>
        <w:t xml:space="preserve">Middle position [3,2]: </w:t>
      </w:r>
    </w:p>
    <w:p w14:paraId="64BCFB82" w14:textId="77777777" w:rsidR="00DB1F84" w:rsidRPr="00DB1F84" w:rsidRDefault="00DB1F84" w:rsidP="00DC0738">
      <w:pPr>
        <w:pStyle w:val="Statements"/>
        <w:spacing w:line="240" w:lineRule="auto"/>
        <w:ind w:firstLine="0"/>
        <w:rPr>
          <w:szCs w:val="18"/>
          <w:lang w:eastAsia="ja-JP"/>
          <w14:ligatures w14:val="standard"/>
        </w:rPr>
      </w:pPr>
      <w:r w:rsidRPr="00DB1F84">
        <w:rPr>
          <w:szCs w:val="18"/>
          <w:lang w:eastAsia="ja-JP"/>
          <w14:ligatures w14:val="standard"/>
        </w:rPr>
        <w:t>Time for execution: 164461 microsec</w:t>
      </w:r>
    </w:p>
    <w:p w14:paraId="4109A0D7" w14:textId="77777777" w:rsidR="00DB1F84" w:rsidRPr="00DB1F84" w:rsidRDefault="00DB1F84" w:rsidP="00DC0738">
      <w:pPr>
        <w:pStyle w:val="Statements"/>
        <w:spacing w:line="240" w:lineRule="auto"/>
        <w:ind w:firstLine="0"/>
        <w:rPr>
          <w:szCs w:val="18"/>
          <w:lang w:eastAsia="ja-JP"/>
          <w14:ligatures w14:val="standard"/>
        </w:rPr>
      </w:pPr>
      <w:r w:rsidRPr="00DB1F84">
        <w:rPr>
          <w:szCs w:val="18"/>
          <w:lang w:eastAsia="ja-JP"/>
          <w14:ligatures w14:val="standard"/>
        </w:rPr>
        <w:t xml:space="preserve">Middle position [4,5]: </w:t>
      </w:r>
    </w:p>
    <w:p w14:paraId="296C2030" w14:textId="6FAAEDA3" w:rsidR="00DB1F84" w:rsidRDefault="00DB1F84" w:rsidP="00DC0738">
      <w:pPr>
        <w:pStyle w:val="Statements"/>
        <w:spacing w:line="240" w:lineRule="auto"/>
        <w:ind w:firstLine="0"/>
        <w:rPr>
          <w:szCs w:val="18"/>
          <w:lang w:eastAsia="ja-JP"/>
          <w14:ligatures w14:val="standard"/>
        </w:rPr>
      </w:pPr>
      <w:r w:rsidRPr="00DB1F84">
        <w:rPr>
          <w:szCs w:val="18"/>
          <w:lang w:eastAsia="ja-JP"/>
          <w14:ligatures w14:val="standard"/>
        </w:rPr>
        <w:t>Time for execution: 739928 microsec</w:t>
      </w:r>
    </w:p>
    <w:p w14:paraId="0B6B7BC8" w14:textId="35785AFC" w:rsidR="00A5137C" w:rsidRDefault="00A5137C" w:rsidP="00DC0738">
      <w:pPr>
        <w:pStyle w:val="Statements"/>
        <w:spacing w:line="240" w:lineRule="auto"/>
        <w:ind w:firstLine="0"/>
        <w:rPr>
          <w:szCs w:val="18"/>
          <w:lang w:eastAsia="ja-JP"/>
          <w14:ligatures w14:val="standard"/>
        </w:rPr>
      </w:pPr>
    </w:p>
    <w:p w14:paraId="786D60C9" w14:textId="697D35AF" w:rsidR="00A5137C" w:rsidRPr="00DB1F84" w:rsidRDefault="00A5137C" w:rsidP="00DC0738">
      <w:pPr>
        <w:pStyle w:val="Statements"/>
        <w:spacing w:line="240" w:lineRule="auto"/>
        <w:ind w:firstLine="0"/>
        <w:rPr>
          <w:szCs w:val="18"/>
          <w:lang w:eastAsia="ja-JP"/>
          <w14:ligatures w14:val="standard"/>
        </w:rPr>
      </w:pPr>
      <w:r w:rsidRPr="00DB1F84">
        <w:rPr>
          <w:szCs w:val="18"/>
          <w:lang w:eastAsia="ja-JP"/>
          <w14:ligatures w14:val="standard"/>
        </w:rPr>
        <w:t xml:space="preserve">Device </w:t>
      </w:r>
      <w:r>
        <w:rPr>
          <w:szCs w:val="18"/>
          <w:lang w:eastAsia="ja-JP"/>
          <w14:ligatures w14:val="standard"/>
        </w:rPr>
        <w:t>2:</w:t>
      </w:r>
      <w:r w:rsidR="00945C6B" w:rsidRPr="00945C6B">
        <w:rPr>
          <w:szCs w:val="18"/>
          <w:lang w:eastAsia="ja-JP"/>
          <w14:ligatures w14:val="standard"/>
        </w:rPr>
        <w:t xml:space="preserve"> </w:t>
      </w:r>
      <w:r w:rsidR="00945C6B">
        <w:rPr>
          <w:szCs w:val="18"/>
          <w:lang w:eastAsia="ja-JP"/>
          <w14:ligatures w14:val="standard"/>
        </w:rPr>
        <w:t>(Dell windows Laptop)</w:t>
      </w:r>
    </w:p>
    <w:p w14:paraId="1726F2DD" w14:textId="77777777" w:rsidR="00A5137C" w:rsidRPr="00DB1F84" w:rsidRDefault="00A5137C" w:rsidP="00DC0738">
      <w:pPr>
        <w:pStyle w:val="Statements"/>
        <w:spacing w:line="240" w:lineRule="auto"/>
        <w:ind w:firstLine="0"/>
        <w:rPr>
          <w:szCs w:val="18"/>
          <w:lang w:eastAsia="ja-JP"/>
          <w14:ligatures w14:val="standard"/>
        </w:rPr>
      </w:pPr>
    </w:p>
    <w:p w14:paraId="4C3FB4DE" w14:textId="77777777" w:rsidR="00A5137C" w:rsidRPr="00DB1F84" w:rsidRDefault="00A5137C" w:rsidP="00DC0738">
      <w:pPr>
        <w:pStyle w:val="Statements"/>
        <w:spacing w:line="240" w:lineRule="auto"/>
        <w:ind w:firstLine="0"/>
        <w:rPr>
          <w:szCs w:val="18"/>
          <w:lang w:eastAsia="ja-JP"/>
          <w14:ligatures w14:val="standard"/>
        </w:rPr>
      </w:pPr>
      <w:r w:rsidRPr="00DB1F84">
        <w:rPr>
          <w:szCs w:val="18"/>
          <w:lang w:eastAsia="ja-JP"/>
          <w14:ligatures w14:val="standard"/>
        </w:rPr>
        <w:t xml:space="preserve">Corner position [0,0]: </w:t>
      </w:r>
    </w:p>
    <w:p w14:paraId="05ACE20B" w14:textId="1581EDC4" w:rsidR="00A5137C" w:rsidRPr="00DB1F84" w:rsidRDefault="00A5137C" w:rsidP="00DC0738">
      <w:pPr>
        <w:pStyle w:val="Statements"/>
        <w:spacing w:line="240" w:lineRule="auto"/>
        <w:ind w:firstLine="0"/>
        <w:rPr>
          <w:szCs w:val="18"/>
          <w:lang w:eastAsia="ja-JP"/>
          <w14:ligatures w14:val="standard"/>
        </w:rPr>
      </w:pPr>
      <w:r w:rsidRPr="00DB1F84">
        <w:rPr>
          <w:szCs w:val="18"/>
          <w:lang w:eastAsia="ja-JP"/>
          <w14:ligatures w14:val="standard"/>
        </w:rPr>
        <w:t xml:space="preserve">Time for execution: </w:t>
      </w:r>
      <w:r>
        <w:rPr>
          <w:szCs w:val="18"/>
          <w:lang w:eastAsia="ja-JP"/>
          <w14:ligatures w14:val="standard"/>
        </w:rPr>
        <w:t>595231</w:t>
      </w:r>
      <w:r w:rsidRPr="00DB1F84">
        <w:rPr>
          <w:szCs w:val="18"/>
          <w:lang w:eastAsia="ja-JP"/>
          <w14:ligatures w14:val="standard"/>
        </w:rPr>
        <w:t xml:space="preserve"> microsec</w:t>
      </w:r>
    </w:p>
    <w:p w14:paraId="54686BC1" w14:textId="77777777" w:rsidR="00A5137C" w:rsidRPr="00DB1F84" w:rsidRDefault="00A5137C" w:rsidP="00DC0738">
      <w:pPr>
        <w:pStyle w:val="Statements"/>
        <w:spacing w:line="240" w:lineRule="auto"/>
        <w:ind w:firstLine="0"/>
        <w:rPr>
          <w:szCs w:val="18"/>
          <w:lang w:eastAsia="ja-JP"/>
          <w14:ligatures w14:val="standard"/>
        </w:rPr>
      </w:pPr>
      <w:r w:rsidRPr="00DB1F84">
        <w:rPr>
          <w:szCs w:val="18"/>
          <w:lang w:eastAsia="ja-JP"/>
          <w14:ligatures w14:val="standard"/>
        </w:rPr>
        <w:t xml:space="preserve">Middle position [3,2]: </w:t>
      </w:r>
    </w:p>
    <w:p w14:paraId="44FAA7F3" w14:textId="563A8F5C" w:rsidR="00A5137C" w:rsidRPr="00DB1F84" w:rsidRDefault="00A5137C" w:rsidP="00DC0738">
      <w:pPr>
        <w:pStyle w:val="Statements"/>
        <w:spacing w:line="240" w:lineRule="auto"/>
        <w:ind w:firstLine="0"/>
        <w:rPr>
          <w:szCs w:val="18"/>
          <w:lang w:eastAsia="ja-JP"/>
          <w14:ligatures w14:val="standard"/>
        </w:rPr>
      </w:pPr>
      <w:r w:rsidRPr="00DB1F84">
        <w:rPr>
          <w:szCs w:val="18"/>
          <w:lang w:eastAsia="ja-JP"/>
          <w14:ligatures w14:val="standard"/>
        </w:rPr>
        <w:t xml:space="preserve">Time for execution: </w:t>
      </w:r>
      <w:r w:rsidR="00CE2752">
        <w:rPr>
          <w:szCs w:val="18"/>
          <w:lang w:eastAsia="ja-JP"/>
          <w14:ligatures w14:val="standard"/>
        </w:rPr>
        <w:t>245837</w:t>
      </w:r>
      <w:r w:rsidRPr="00DB1F84">
        <w:rPr>
          <w:szCs w:val="18"/>
          <w:lang w:eastAsia="ja-JP"/>
          <w14:ligatures w14:val="standard"/>
        </w:rPr>
        <w:t xml:space="preserve"> microsec</w:t>
      </w:r>
    </w:p>
    <w:p w14:paraId="5F09F123" w14:textId="77777777" w:rsidR="00A5137C" w:rsidRPr="00DB1F84" w:rsidRDefault="00A5137C" w:rsidP="00DC0738">
      <w:pPr>
        <w:pStyle w:val="Statements"/>
        <w:spacing w:line="240" w:lineRule="auto"/>
        <w:ind w:firstLine="0"/>
        <w:rPr>
          <w:szCs w:val="18"/>
          <w:lang w:eastAsia="ja-JP"/>
          <w14:ligatures w14:val="standard"/>
        </w:rPr>
      </w:pPr>
      <w:r w:rsidRPr="00DB1F84">
        <w:rPr>
          <w:szCs w:val="18"/>
          <w:lang w:eastAsia="ja-JP"/>
          <w14:ligatures w14:val="standard"/>
        </w:rPr>
        <w:t xml:space="preserve">Middle position [4,5]: </w:t>
      </w:r>
    </w:p>
    <w:p w14:paraId="1B74C015" w14:textId="03E13688" w:rsidR="00A5137C" w:rsidRDefault="00A5137C" w:rsidP="00DC0738">
      <w:pPr>
        <w:pStyle w:val="Statements"/>
        <w:spacing w:line="240" w:lineRule="auto"/>
        <w:ind w:firstLine="0"/>
        <w:rPr>
          <w:szCs w:val="18"/>
          <w:lang w:eastAsia="ja-JP"/>
          <w14:ligatures w14:val="standard"/>
        </w:rPr>
      </w:pPr>
      <w:r w:rsidRPr="00DB1F84">
        <w:rPr>
          <w:szCs w:val="18"/>
          <w:lang w:eastAsia="ja-JP"/>
          <w14:ligatures w14:val="standard"/>
        </w:rPr>
        <w:t xml:space="preserve">Time for execution: </w:t>
      </w:r>
      <w:r w:rsidR="00CE2752">
        <w:rPr>
          <w:szCs w:val="18"/>
          <w:lang w:eastAsia="ja-JP"/>
          <w14:ligatures w14:val="standard"/>
        </w:rPr>
        <w:t>1110990</w:t>
      </w:r>
      <w:r w:rsidRPr="00DB1F84">
        <w:rPr>
          <w:szCs w:val="18"/>
          <w:lang w:eastAsia="ja-JP"/>
          <w14:ligatures w14:val="standard"/>
        </w:rPr>
        <w:t xml:space="preserve"> microsec</w:t>
      </w:r>
    </w:p>
    <w:p w14:paraId="65473948" w14:textId="77777777" w:rsidR="00A5137C" w:rsidRDefault="00A5137C" w:rsidP="00DC0738">
      <w:pPr>
        <w:pStyle w:val="Statements"/>
        <w:spacing w:line="240" w:lineRule="auto"/>
        <w:ind w:firstLine="0"/>
        <w:rPr>
          <w:szCs w:val="18"/>
          <w:lang w:eastAsia="ja-JP"/>
          <w14:ligatures w14:val="standard"/>
        </w:rPr>
      </w:pPr>
    </w:p>
    <w:p w14:paraId="5313CB3D" w14:textId="162A244A" w:rsidR="00F16AFA" w:rsidRPr="00F16AFA" w:rsidRDefault="00F16AFA" w:rsidP="00DC0738">
      <w:pPr>
        <w:pStyle w:val="Statements"/>
        <w:spacing w:line="240" w:lineRule="auto"/>
        <w:ind w:firstLine="0"/>
        <w:rPr>
          <w:szCs w:val="18"/>
          <w:lang w:eastAsia="ja-JP"/>
          <w14:ligatures w14:val="standard"/>
        </w:rPr>
      </w:pPr>
      <w:r w:rsidRPr="00F16AFA">
        <w:rPr>
          <w:szCs w:val="18"/>
          <w:lang w:eastAsia="ja-JP"/>
          <w14:ligatures w14:val="standard"/>
        </w:rPr>
        <w:t xml:space="preserve">The running time of this algorithm has a maximum run time of </w:t>
      </w:r>
      <w:r w:rsidR="009E051F">
        <w:rPr>
          <w:szCs w:val="18"/>
          <w:lang w:eastAsia="ja-JP"/>
          <w14:ligatures w14:val="standard"/>
        </w:rPr>
        <w:t xml:space="preserve">   O (N x N), where N is </w:t>
      </w:r>
      <w:r w:rsidR="006A329C">
        <w:rPr>
          <w:szCs w:val="18"/>
          <w:lang w:eastAsia="ja-JP"/>
          <w14:ligatures w14:val="standard"/>
        </w:rPr>
        <w:t xml:space="preserve">size of the </w:t>
      </w:r>
      <w:r w:rsidR="009E051F">
        <w:rPr>
          <w:szCs w:val="18"/>
          <w:lang w:eastAsia="ja-JP"/>
          <w14:ligatures w14:val="standard"/>
        </w:rPr>
        <w:t>chessboar</w:t>
      </w:r>
      <w:r w:rsidR="006A329C">
        <w:rPr>
          <w:szCs w:val="18"/>
          <w:lang w:eastAsia="ja-JP"/>
          <w14:ligatures w14:val="standard"/>
        </w:rPr>
        <w:t>d.</w:t>
      </w:r>
    </w:p>
    <w:p w14:paraId="7C4B4E99" w14:textId="77777777" w:rsidR="00BB2DF4" w:rsidRDefault="00BB2DF4" w:rsidP="00DC0738">
      <w:pPr>
        <w:pStyle w:val="Head1"/>
        <w:rPr>
          <w:rStyle w:val="Label"/>
        </w:rPr>
      </w:pPr>
    </w:p>
    <w:p w14:paraId="2E13A815" w14:textId="77777777" w:rsidR="00BB2DF4" w:rsidRDefault="00BB2DF4" w:rsidP="00DC0738">
      <w:pPr>
        <w:pStyle w:val="Head1"/>
        <w:rPr>
          <w:rStyle w:val="Label"/>
        </w:rPr>
      </w:pPr>
    </w:p>
    <w:p w14:paraId="544B85CA" w14:textId="77777777" w:rsidR="00BB2DF4" w:rsidRDefault="00BB2DF4" w:rsidP="00DC0738">
      <w:pPr>
        <w:pStyle w:val="Head1"/>
        <w:rPr>
          <w:rStyle w:val="Label"/>
        </w:rPr>
      </w:pPr>
    </w:p>
    <w:p w14:paraId="0AB0D993" w14:textId="77777777" w:rsidR="00BB2DF4" w:rsidRDefault="00BB2DF4" w:rsidP="00DC0738">
      <w:pPr>
        <w:pStyle w:val="Head1"/>
        <w:rPr>
          <w:rStyle w:val="Label"/>
        </w:rPr>
      </w:pPr>
    </w:p>
    <w:p w14:paraId="2FDA7390" w14:textId="77777777" w:rsidR="00365970" w:rsidRDefault="00365970" w:rsidP="00DC0738">
      <w:pPr>
        <w:pStyle w:val="Head1"/>
        <w:rPr>
          <w:rStyle w:val="Label"/>
        </w:rPr>
      </w:pPr>
    </w:p>
    <w:p w14:paraId="7509E575" w14:textId="58BB989C" w:rsidR="00A13E46" w:rsidRDefault="00A13E46" w:rsidP="00DC0738">
      <w:pPr>
        <w:pStyle w:val="Head1"/>
      </w:pPr>
      <w:r>
        <w:rPr>
          <w:rStyle w:val="Label"/>
        </w:rPr>
        <w:lastRenderedPageBreak/>
        <w:t>3</w:t>
      </w:r>
      <w:r>
        <w:t xml:space="preserve"> EXPERIMENTAL RESULTS</w:t>
      </w:r>
    </w:p>
    <w:p w14:paraId="76932717" w14:textId="524C0081" w:rsidR="0029583F" w:rsidRDefault="00C079CA" w:rsidP="00DC0738">
      <w:pPr>
        <w:pStyle w:val="Extract"/>
        <w:ind w:left="0"/>
        <w:rPr>
          <w:szCs w:val="18"/>
          <w:lang w:eastAsia="ja-JP"/>
          <w14:ligatures w14:val="standard"/>
        </w:rPr>
      </w:pPr>
      <w:r w:rsidRPr="00C079CA">
        <w:rPr>
          <w:szCs w:val="18"/>
          <w:lang w:eastAsia="ja-JP"/>
          <w14:ligatures w14:val="standard"/>
        </w:rPr>
        <w:t>Figure</w:t>
      </w:r>
      <w:r w:rsidR="00471420">
        <w:rPr>
          <w:szCs w:val="18"/>
          <w:lang w:eastAsia="ja-JP"/>
          <w14:ligatures w14:val="standard"/>
        </w:rPr>
        <w:t>s</w:t>
      </w:r>
      <w:r w:rsidRPr="00C079CA">
        <w:rPr>
          <w:szCs w:val="18"/>
          <w:lang w:eastAsia="ja-JP"/>
          <w14:ligatures w14:val="standard"/>
        </w:rPr>
        <w:t xml:space="preserve"> 1</w:t>
      </w:r>
      <w:r>
        <w:rPr>
          <w:szCs w:val="18"/>
          <w:lang w:eastAsia="ja-JP"/>
          <w14:ligatures w14:val="standard"/>
        </w:rPr>
        <w:t>-4</w:t>
      </w:r>
      <w:r w:rsidRPr="00C079CA">
        <w:rPr>
          <w:szCs w:val="18"/>
          <w:lang w:eastAsia="ja-JP"/>
          <w14:ligatures w14:val="standard"/>
        </w:rPr>
        <w:t>: Corner position knight tour for all boards</w:t>
      </w:r>
      <w:r w:rsidR="008A359A">
        <w:rPr>
          <w:szCs w:val="18"/>
          <w:lang w:eastAsia="ja-JP"/>
          <w14:ligatures w14:val="standard"/>
        </w:rPr>
        <w:t>,</w:t>
      </w:r>
      <w:r w:rsidRPr="00C079CA">
        <w:rPr>
          <w:szCs w:val="18"/>
          <w:lang w:eastAsia="ja-JP"/>
          <w14:ligatures w14:val="standard"/>
        </w:rPr>
        <w:t xml:space="preserve"> that is</w:t>
      </w:r>
      <w:r>
        <w:rPr>
          <w:szCs w:val="18"/>
          <w:lang w:eastAsia="ja-JP"/>
          <w14:ligatures w14:val="standard"/>
        </w:rPr>
        <w:t xml:space="preserve"> from </w:t>
      </w:r>
      <w:r w:rsidRPr="00C079CA">
        <w:rPr>
          <w:szCs w:val="18"/>
          <w:lang w:eastAsia="ja-JP"/>
          <w14:ligatures w14:val="standard"/>
        </w:rPr>
        <w:t>5x5 to 8x8</w:t>
      </w:r>
      <w:r>
        <w:rPr>
          <w:szCs w:val="18"/>
          <w:lang w:eastAsia="ja-JP"/>
          <w14:ligatures w14:val="standard"/>
        </w:rPr>
        <w:t>.</w:t>
      </w:r>
    </w:p>
    <w:p w14:paraId="6DEC152E" w14:textId="11DAD02E" w:rsidR="00C079CA" w:rsidRDefault="00C079CA" w:rsidP="00DC0738">
      <w:pPr>
        <w:pStyle w:val="Extract"/>
        <w:ind w:left="0"/>
        <w:rPr>
          <w:szCs w:val="18"/>
          <w:lang w:eastAsia="ja-JP"/>
          <w14:ligatures w14:val="standard"/>
        </w:rPr>
      </w:pPr>
    </w:p>
    <w:p w14:paraId="1271238B" w14:textId="4F4CB1F2" w:rsidR="00C079CA" w:rsidRDefault="007C4FF4" w:rsidP="00DC0738">
      <w:pPr>
        <w:pStyle w:val="Extract"/>
        <w:ind w:left="0"/>
        <w:rPr>
          <w:szCs w:val="18"/>
          <w:lang w:eastAsia="ja-JP"/>
          <w14:ligatures w14:val="standard"/>
        </w:rPr>
      </w:pPr>
      <w:r>
        <w:rPr>
          <w:szCs w:val="18"/>
          <w:lang w:eastAsia="ja-JP"/>
          <w14:ligatures w14:val="standard"/>
        </w:rPr>
        <w:t xml:space="preserve">Size: </w:t>
      </w:r>
      <w:r w:rsidR="00C079CA">
        <w:rPr>
          <w:szCs w:val="18"/>
          <w:lang w:eastAsia="ja-JP"/>
          <w14:ligatures w14:val="standard"/>
        </w:rPr>
        <w:t>8x8                                          Figure 1</w:t>
      </w:r>
    </w:p>
    <w:p w14:paraId="017D353F" w14:textId="3831C73C" w:rsidR="00C079CA" w:rsidRDefault="00C079CA" w:rsidP="00DC0738">
      <w:pPr>
        <w:pStyle w:val="Extract"/>
        <w:ind w:left="0"/>
        <w:rPr>
          <w:szCs w:val="18"/>
          <w:lang w:eastAsia="ja-JP"/>
          <w14:ligatures w14:val="standard"/>
        </w:rPr>
      </w:pPr>
      <w:r w:rsidRPr="000B21D7">
        <w:rPr>
          <w:rFonts w:asciiTheme="minorHAnsi" w:hAnsiTheme="minorHAnsi" w:cstheme="minorHAnsi"/>
          <w:b/>
          <w:bCs/>
          <w:noProof/>
          <w:sz w:val="28"/>
          <w:szCs w:val="28"/>
        </w:rPr>
        <w:drawing>
          <wp:inline distT="0" distB="0" distL="0" distR="0" wp14:anchorId="62D3681C" wp14:editId="466339D8">
            <wp:extent cx="2012950" cy="1784350"/>
            <wp:effectExtent l="0" t="0" r="6350" b="635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012960" cy="1784359"/>
                    </a:xfrm>
                    <a:prstGeom prst="rect">
                      <a:avLst/>
                    </a:prstGeom>
                  </pic:spPr>
                </pic:pic>
              </a:graphicData>
            </a:graphic>
          </wp:inline>
        </w:drawing>
      </w:r>
    </w:p>
    <w:p w14:paraId="68B5143F" w14:textId="7263A3EC" w:rsidR="00C079CA" w:rsidRDefault="00C079CA" w:rsidP="00DC0738">
      <w:pPr>
        <w:pStyle w:val="Extract"/>
        <w:ind w:left="0"/>
        <w:rPr>
          <w:szCs w:val="18"/>
          <w:lang w:eastAsia="ja-JP"/>
          <w14:ligatures w14:val="standard"/>
        </w:rPr>
      </w:pPr>
    </w:p>
    <w:p w14:paraId="73948BDE" w14:textId="0C786466" w:rsidR="00C079CA" w:rsidRDefault="007C4FF4" w:rsidP="00DC0738">
      <w:pPr>
        <w:pStyle w:val="Extract"/>
        <w:ind w:left="0"/>
        <w:rPr>
          <w:szCs w:val="18"/>
          <w:lang w:eastAsia="ja-JP"/>
          <w14:ligatures w14:val="standard"/>
        </w:rPr>
      </w:pPr>
      <w:r>
        <w:rPr>
          <w:szCs w:val="18"/>
          <w:lang w:eastAsia="ja-JP"/>
          <w14:ligatures w14:val="standard"/>
        </w:rPr>
        <w:t xml:space="preserve">Size: </w:t>
      </w:r>
      <w:r w:rsidR="00C079CA">
        <w:rPr>
          <w:szCs w:val="18"/>
          <w:lang w:eastAsia="ja-JP"/>
          <w14:ligatures w14:val="standard"/>
        </w:rPr>
        <w:t xml:space="preserve">7x7                                           Figure </w:t>
      </w:r>
      <w:r w:rsidR="007C611F">
        <w:rPr>
          <w:szCs w:val="18"/>
          <w:lang w:eastAsia="ja-JP"/>
          <w14:ligatures w14:val="standard"/>
        </w:rPr>
        <w:t>2</w:t>
      </w:r>
    </w:p>
    <w:p w14:paraId="5D4991D2" w14:textId="273FFAE2" w:rsidR="00C079CA" w:rsidRDefault="00C079CA" w:rsidP="00DC0738">
      <w:pPr>
        <w:pStyle w:val="Extract"/>
        <w:ind w:left="0"/>
        <w:rPr>
          <w:szCs w:val="18"/>
          <w:lang w:eastAsia="ja-JP"/>
          <w14:ligatures w14:val="standard"/>
        </w:rPr>
      </w:pPr>
      <w:r w:rsidRPr="000B21D7">
        <w:rPr>
          <w:rFonts w:asciiTheme="minorHAnsi" w:hAnsiTheme="minorHAnsi" w:cstheme="minorHAnsi"/>
          <w:b/>
          <w:bCs/>
          <w:noProof/>
          <w:sz w:val="28"/>
          <w:szCs w:val="28"/>
        </w:rPr>
        <w:drawing>
          <wp:inline distT="0" distB="0" distL="0" distR="0" wp14:anchorId="4C94A1BF" wp14:editId="3E06D5AC">
            <wp:extent cx="2038350" cy="1504950"/>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2038670" cy="1505186"/>
                    </a:xfrm>
                    <a:prstGeom prst="rect">
                      <a:avLst/>
                    </a:prstGeom>
                  </pic:spPr>
                </pic:pic>
              </a:graphicData>
            </a:graphic>
          </wp:inline>
        </w:drawing>
      </w:r>
    </w:p>
    <w:p w14:paraId="5C8869F2" w14:textId="5BAB68B5" w:rsidR="00C079CA" w:rsidRDefault="00C079CA" w:rsidP="00DC0738">
      <w:pPr>
        <w:pStyle w:val="Extract"/>
        <w:ind w:left="0"/>
        <w:rPr>
          <w:szCs w:val="18"/>
          <w:lang w:eastAsia="ja-JP"/>
          <w14:ligatures w14:val="standard"/>
        </w:rPr>
      </w:pPr>
    </w:p>
    <w:p w14:paraId="59DCBFB8" w14:textId="137C3FC6" w:rsidR="00C079CA" w:rsidRDefault="007C4FF4" w:rsidP="00DC0738">
      <w:pPr>
        <w:pStyle w:val="Extract"/>
        <w:ind w:left="0"/>
        <w:rPr>
          <w:szCs w:val="18"/>
          <w:lang w:eastAsia="ja-JP"/>
          <w14:ligatures w14:val="standard"/>
        </w:rPr>
      </w:pPr>
      <w:r>
        <w:rPr>
          <w:szCs w:val="18"/>
          <w:lang w:eastAsia="ja-JP"/>
          <w14:ligatures w14:val="standard"/>
        </w:rPr>
        <w:t xml:space="preserve">Size: </w:t>
      </w:r>
      <w:r w:rsidR="00C079CA">
        <w:rPr>
          <w:szCs w:val="18"/>
          <w:lang w:eastAsia="ja-JP"/>
          <w14:ligatures w14:val="standard"/>
        </w:rPr>
        <w:t>6x6</w:t>
      </w:r>
      <w:r w:rsidR="00190D01">
        <w:rPr>
          <w:szCs w:val="18"/>
          <w:lang w:eastAsia="ja-JP"/>
          <w14:ligatures w14:val="standard"/>
        </w:rPr>
        <w:t xml:space="preserve">   </w:t>
      </w:r>
      <w:r w:rsidR="007C611F">
        <w:rPr>
          <w:szCs w:val="18"/>
          <w:lang w:eastAsia="ja-JP"/>
          <w14:ligatures w14:val="standard"/>
        </w:rPr>
        <w:t xml:space="preserve">                                        Figure 3</w:t>
      </w:r>
    </w:p>
    <w:p w14:paraId="483A5D24" w14:textId="098C65BC" w:rsidR="00C079CA" w:rsidRDefault="00C079CA" w:rsidP="00DC0738">
      <w:pPr>
        <w:pStyle w:val="Extract"/>
        <w:ind w:left="0"/>
        <w:rPr>
          <w:szCs w:val="18"/>
          <w:lang w:eastAsia="ja-JP"/>
          <w14:ligatures w14:val="standard"/>
        </w:rPr>
      </w:pPr>
      <w:r w:rsidRPr="000B21D7">
        <w:rPr>
          <w:rFonts w:asciiTheme="minorHAnsi" w:hAnsiTheme="minorHAnsi" w:cstheme="minorHAnsi"/>
          <w:noProof/>
          <w:sz w:val="28"/>
          <w:szCs w:val="28"/>
        </w:rPr>
        <w:drawing>
          <wp:inline distT="0" distB="0" distL="0" distR="0" wp14:anchorId="6A278DD9" wp14:editId="4AE1EF09">
            <wp:extent cx="2051050" cy="1555750"/>
            <wp:effectExtent l="0" t="0" r="635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051190" cy="1555856"/>
                    </a:xfrm>
                    <a:prstGeom prst="rect">
                      <a:avLst/>
                    </a:prstGeom>
                  </pic:spPr>
                </pic:pic>
              </a:graphicData>
            </a:graphic>
          </wp:inline>
        </w:drawing>
      </w:r>
    </w:p>
    <w:p w14:paraId="71817265" w14:textId="6FF9615A" w:rsidR="00C079CA" w:rsidRDefault="00C079CA" w:rsidP="00DC0738">
      <w:pPr>
        <w:pStyle w:val="Extract"/>
        <w:ind w:left="0"/>
        <w:rPr>
          <w:szCs w:val="18"/>
          <w:lang w:eastAsia="ja-JP"/>
          <w14:ligatures w14:val="standard"/>
        </w:rPr>
      </w:pPr>
    </w:p>
    <w:p w14:paraId="4D18B3C1" w14:textId="448DF337" w:rsidR="00C079CA" w:rsidRDefault="007C4FF4" w:rsidP="00DC0738">
      <w:pPr>
        <w:pStyle w:val="Extract"/>
        <w:ind w:left="0"/>
        <w:rPr>
          <w:szCs w:val="18"/>
          <w:lang w:eastAsia="ja-JP"/>
          <w14:ligatures w14:val="standard"/>
        </w:rPr>
      </w:pPr>
      <w:r>
        <w:rPr>
          <w:szCs w:val="18"/>
          <w:lang w:eastAsia="ja-JP"/>
          <w14:ligatures w14:val="standard"/>
        </w:rPr>
        <w:t xml:space="preserve">Size: </w:t>
      </w:r>
      <w:r w:rsidR="00C079CA">
        <w:rPr>
          <w:szCs w:val="18"/>
          <w:lang w:eastAsia="ja-JP"/>
          <w14:ligatures w14:val="standard"/>
        </w:rPr>
        <w:t>5x5</w:t>
      </w:r>
      <w:r w:rsidR="007C611F">
        <w:rPr>
          <w:szCs w:val="18"/>
          <w:lang w:eastAsia="ja-JP"/>
          <w14:ligatures w14:val="standard"/>
        </w:rPr>
        <w:t xml:space="preserve">                                           Figure 4</w:t>
      </w:r>
    </w:p>
    <w:p w14:paraId="73989D76" w14:textId="40DDA064" w:rsidR="00C079CA" w:rsidRDefault="00C079CA" w:rsidP="00DC0738">
      <w:pPr>
        <w:pStyle w:val="Extract"/>
        <w:ind w:left="0"/>
        <w:rPr>
          <w:szCs w:val="18"/>
          <w:lang w:eastAsia="ja-JP"/>
          <w14:ligatures w14:val="standard"/>
        </w:rPr>
      </w:pPr>
      <w:r w:rsidRPr="000B21D7">
        <w:rPr>
          <w:rFonts w:asciiTheme="minorHAnsi" w:hAnsiTheme="minorHAnsi" w:cstheme="minorHAnsi"/>
          <w:b/>
          <w:bCs/>
          <w:noProof/>
          <w:sz w:val="28"/>
          <w:szCs w:val="28"/>
        </w:rPr>
        <w:drawing>
          <wp:inline distT="0" distB="0" distL="0" distR="0" wp14:anchorId="115F0528" wp14:editId="12A1397D">
            <wp:extent cx="2051050" cy="1593850"/>
            <wp:effectExtent l="0" t="0" r="6350" b="63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051086" cy="1593878"/>
                    </a:xfrm>
                    <a:prstGeom prst="rect">
                      <a:avLst/>
                    </a:prstGeom>
                  </pic:spPr>
                </pic:pic>
              </a:graphicData>
            </a:graphic>
          </wp:inline>
        </w:drawing>
      </w:r>
    </w:p>
    <w:p w14:paraId="2A5E70E9" w14:textId="77777777" w:rsidR="00C079CA" w:rsidRPr="00586A35" w:rsidRDefault="00C079CA" w:rsidP="00DC0738">
      <w:pPr>
        <w:pStyle w:val="Extract"/>
        <w:ind w:left="0"/>
        <w:rPr>
          <w:szCs w:val="18"/>
          <w:lang w:eastAsia="ja-JP"/>
          <w14:ligatures w14:val="standard"/>
        </w:rPr>
      </w:pPr>
    </w:p>
    <w:p w14:paraId="00948FB2" w14:textId="77777777" w:rsidR="00C079CA" w:rsidRDefault="00C079CA" w:rsidP="00DC0738">
      <w:pPr>
        <w:pStyle w:val="Head2"/>
        <w:rPr>
          <w:rStyle w:val="Label"/>
        </w:rPr>
      </w:pPr>
    </w:p>
    <w:p w14:paraId="41EE67DD" w14:textId="4A3B4F78" w:rsidR="008A359A" w:rsidRDefault="008A359A" w:rsidP="00DC0738">
      <w:pPr>
        <w:pStyle w:val="Extract"/>
        <w:ind w:left="0"/>
        <w:rPr>
          <w:szCs w:val="18"/>
          <w:lang w:eastAsia="ja-JP"/>
          <w14:ligatures w14:val="standard"/>
        </w:rPr>
      </w:pPr>
      <w:r w:rsidRPr="00C079CA">
        <w:rPr>
          <w:szCs w:val="18"/>
          <w:lang w:eastAsia="ja-JP"/>
          <w14:ligatures w14:val="standard"/>
        </w:rPr>
        <w:t xml:space="preserve">Figure </w:t>
      </w:r>
      <w:r>
        <w:rPr>
          <w:szCs w:val="18"/>
          <w:lang w:eastAsia="ja-JP"/>
          <w14:ligatures w14:val="standard"/>
        </w:rPr>
        <w:t>5 and 6</w:t>
      </w:r>
      <w:r w:rsidRPr="00C079CA">
        <w:rPr>
          <w:szCs w:val="18"/>
          <w:lang w:eastAsia="ja-JP"/>
          <w14:ligatures w14:val="standard"/>
        </w:rPr>
        <w:t xml:space="preserve">: </w:t>
      </w:r>
      <w:r w:rsidRPr="008A359A">
        <w:rPr>
          <w:szCs w:val="18"/>
          <w:lang w:eastAsia="ja-JP"/>
          <w14:ligatures w14:val="standard"/>
        </w:rPr>
        <w:t>Middle position knight tour for 8x8 boar</w:t>
      </w:r>
      <w:r>
        <w:rPr>
          <w:szCs w:val="18"/>
          <w:lang w:eastAsia="ja-JP"/>
          <w14:ligatures w14:val="standard"/>
        </w:rPr>
        <w:t>d.</w:t>
      </w:r>
    </w:p>
    <w:p w14:paraId="606490D3" w14:textId="0D14CD84" w:rsidR="00F04E48" w:rsidRDefault="00F04E48" w:rsidP="00DC0738">
      <w:pPr>
        <w:pStyle w:val="Extract"/>
        <w:ind w:left="0"/>
        <w:rPr>
          <w:szCs w:val="18"/>
          <w:lang w:eastAsia="ja-JP"/>
          <w14:ligatures w14:val="standard"/>
        </w:rPr>
      </w:pPr>
    </w:p>
    <w:p w14:paraId="05CF0D4B" w14:textId="1CF1434B" w:rsidR="00F04E48" w:rsidRDefault="00F04E48" w:rsidP="00DC0738">
      <w:pPr>
        <w:pStyle w:val="Extract"/>
        <w:ind w:left="0"/>
        <w:rPr>
          <w:szCs w:val="18"/>
          <w:lang w:eastAsia="ja-JP"/>
          <w14:ligatures w14:val="standard"/>
        </w:rPr>
      </w:pPr>
      <w:r w:rsidRPr="00F04E48">
        <w:rPr>
          <w:szCs w:val="18"/>
          <w:lang w:eastAsia="ja-JP"/>
          <w14:ligatures w14:val="standard"/>
        </w:rPr>
        <w:t xml:space="preserve">Middle position </w:t>
      </w:r>
      <w:r>
        <w:rPr>
          <w:szCs w:val="18"/>
          <w:lang w:eastAsia="ja-JP"/>
          <w14:ligatures w14:val="standard"/>
        </w:rPr>
        <w:t>(</w:t>
      </w:r>
      <w:r w:rsidRPr="00F04E48">
        <w:rPr>
          <w:szCs w:val="18"/>
          <w:lang w:eastAsia="ja-JP"/>
          <w14:ligatures w14:val="standard"/>
        </w:rPr>
        <w:t>3,2</w:t>
      </w:r>
      <w:r>
        <w:rPr>
          <w:szCs w:val="18"/>
          <w:lang w:eastAsia="ja-JP"/>
          <w14:ligatures w14:val="standard"/>
        </w:rPr>
        <w:t>)                            Figure 5</w:t>
      </w:r>
    </w:p>
    <w:p w14:paraId="7DD40089" w14:textId="35CE7097" w:rsidR="00F04E48" w:rsidRPr="000B21D7" w:rsidRDefault="00F04E48" w:rsidP="00DC0738">
      <w:pPr>
        <w:pStyle w:val="Extract"/>
        <w:ind w:left="0"/>
        <w:rPr>
          <w:rFonts w:asciiTheme="minorHAnsi" w:hAnsiTheme="minorHAnsi" w:cstheme="minorHAnsi"/>
          <w:sz w:val="28"/>
          <w:szCs w:val="28"/>
        </w:rPr>
      </w:pPr>
      <w:r w:rsidRPr="000B21D7">
        <w:rPr>
          <w:rFonts w:asciiTheme="minorHAnsi" w:hAnsiTheme="minorHAnsi" w:cstheme="minorHAnsi"/>
          <w:b/>
          <w:bCs/>
          <w:noProof/>
          <w:sz w:val="28"/>
          <w:szCs w:val="28"/>
        </w:rPr>
        <w:drawing>
          <wp:inline distT="0" distB="0" distL="0" distR="0" wp14:anchorId="4BC22B5E" wp14:editId="7FA026AE">
            <wp:extent cx="2165350" cy="1600200"/>
            <wp:effectExtent l="0" t="0" r="635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165715" cy="1600470"/>
                    </a:xfrm>
                    <a:prstGeom prst="rect">
                      <a:avLst/>
                    </a:prstGeom>
                  </pic:spPr>
                </pic:pic>
              </a:graphicData>
            </a:graphic>
          </wp:inline>
        </w:drawing>
      </w:r>
    </w:p>
    <w:p w14:paraId="721CF2C7" w14:textId="37446A02" w:rsidR="00F04E48" w:rsidRDefault="00F04E48" w:rsidP="00DC0738">
      <w:pPr>
        <w:pStyle w:val="Extract"/>
        <w:ind w:left="0"/>
        <w:rPr>
          <w:szCs w:val="18"/>
          <w:lang w:eastAsia="ja-JP"/>
          <w14:ligatures w14:val="standard"/>
        </w:rPr>
      </w:pPr>
    </w:p>
    <w:p w14:paraId="5EBA7D87" w14:textId="2A2305B9" w:rsidR="00F04E48" w:rsidRDefault="00F04E48" w:rsidP="00DC0738">
      <w:pPr>
        <w:pStyle w:val="Extract"/>
        <w:ind w:left="0"/>
        <w:rPr>
          <w:szCs w:val="18"/>
          <w:lang w:eastAsia="ja-JP"/>
          <w14:ligatures w14:val="standard"/>
        </w:rPr>
      </w:pPr>
      <w:r w:rsidRPr="00F04E48">
        <w:rPr>
          <w:szCs w:val="18"/>
          <w:lang w:eastAsia="ja-JP"/>
          <w14:ligatures w14:val="standard"/>
        </w:rPr>
        <w:t xml:space="preserve">Middle position </w:t>
      </w:r>
      <w:r>
        <w:rPr>
          <w:szCs w:val="18"/>
          <w:lang w:eastAsia="ja-JP"/>
          <w14:ligatures w14:val="standard"/>
        </w:rPr>
        <w:t>(4,5)                            Figure 6</w:t>
      </w:r>
    </w:p>
    <w:p w14:paraId="56A3A33F" w14:textId="11B279F5" w:rsidR="00F04E48" w:rsidRDefault="00F04E48" w:rsidP="00DC0738">
      <w:pPr>
        <w:pStyle w:val="Extract"/>
        <w:ind w:left="0"/>
        <w:rPr>
          <w:szCs w:val="18"/>
          <w:lang w:eastAsia="ja-JP"/>
          <w14:ligatures w14:val="standard"/>
        </w:rPr>
      </w:pPr>
      <w:r w:rsidRPr="000B21D7">
        <w:rPr>
          <w:rFonts w:asciiTheme="minorHAnsi" w:hAnsiTheme="minorHAnsi" w:cstheme="minorHAnsi"/>
          <w:b/>
          <w:bCs/>
          <w:noProof/>
          <w:sz w:val="28"/>
          <w:szCs w:val="28"/>
        </w:rPr>
        <w:drawing>
          <wp:inline distT="0" distB="0" distL="0" distR="0" wp14:anchorId="06FD6ACC" wp14:editId="476BA3E0">
            <wp:extent cx="2197100" cy="1670050"/>
            <wp:effectExtent l="0" t="0" r="0" b="6350"/>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pic:nvPicPr>
                  <pic:blipFill>
                    <a:blip r:embed="rId23">
                      <a:extLst>
                        <a:ext uri="{28A0092B-C50C-407E-A947-70E740481C1C}">
                          <a14:useLocalDpi xmlns:a14="http://schemas.microsoft.com/office/drawing/2010/main" val="0"/>
                        </a:ext>
                      </a:extLst>
                    </a:blip>
                    <a:stretch>
                      <a:fillRect/>
                    </a:stretch>
                  </pic:blipFill>
                  <pic:spPr>
                    <a:xfrm>
                      <a:off x="0" y="0"/>
                      <a:ext cx="2197728" cy="1670527"/>
                    </a:xfrm>
                    <a:prstGeom prst="rect">
                      <a:avLst/>
                    </a:prstGeom>
                  </pic:spPr>
                </pic:pic>
              </a:graphicData>
            </a:graphic>
          </wp:inline>
        </w:drawing>
      </w:r>
    </w:p>
    <w:p w14:paraId="53FCD811" w14:textId="4FF711DD" w:rsidR="00787931" w:rsidRDefault="00336307" w:rsidP="00DC0738">
      <w:pPr>
        <w:pStyle w:val="AckHead"/>
        <w:rPr>
          <w14:ligatures w14:val="standard"/>
        </w:rPr>
      </w:pPr>
      <w:r>
        <w:rPr>
          <w14:ligatures w14:val="standard"/>
        </w:rPr>
        <w:t xml:space="preserve">4 </w:t>
      </w:r>
      <w:r w:rsidR="00787931">
        <w:rPr>
          <w14:ligatures w14:val="standard"/>
        </w:rPr>
        <w:t>TIME COMPLEXITY</w:t>
      </w:r>
    </w:p>
    <w:p w14:paraId="52A63765" w14:textId="71965D61" w:rsidR="00787931" w:rsidRDefault="00787931" w:rsidP="00DC0738">
      <w:pPr>
        <w:spacing w:line="240" w:lineRule="auto"/>
      </w:pPr>
    </w:p>
    <w:p w14:paraId="30893944" w14:textId="5BE32B84" w:rsidR="0004483F" w:rsidRDefault="0004483F" w:rsidP="00DC0738">
      <w:pPr>
        <w:spacing w:line="240" w:lineRule="auto"/>
      </w:pPr>
      <w:r>
        <w:t>The time complexity is defined as t</w:t>
      </w:r>
      <w:r w:rsidRPr="0004483F">
        <w:t xml:space="preserve">he length of the input </w:t>
      </w:r>
      <w:r>
        <w:t xml:space="preserve">that </w:t>
      </w:r>
      <w:r w:rsidRPr="0004483F">
        <w:t>determines how long an algorithm takes to run. It calculates how long it takes an algorithm to execute each piece of code.</w:t>
      </w:r>
    </w:p>
    <w:p w14:paraId="3D8FDED8" w14:textId="77777777" w:rsidR="0004483F" w:rsidRDefault="0004483F" w:rsidP="00DC0738">
      <w:pPr>
        <w:spacing w:line="240" w:lineRule="auto"/>
      </w:pPr>
    </w:p>
    <w:p w14:paraId="4048A8A6" w14:textId="3DD528B8" w:rsidR="00787931" w:rsidRDefault="00787931" w:rsidP="00DC0738">
      <w:pPr>
        <w:spacing w:line="240" w:lineRule="auto"/>
      </w:pPr>
      <w:r>
        <w:t>The time complexity for knight travails using backtracking algorithm is O(N^2)</w:t>
      </w:r>
      <w:r w:rsidR="0004483F">
        <w:t>, which is exponential.</w:t>
      </w:r>
    </w:p>
    <w:p w14:paraId="0B47FB4F" w14:textId="77777777" w:rsidR="0004483F" w:rsidRDefault="0004483F" w:rsidP="00DC0738">
      <w:pPr>
        <w:spacing w:line="240" w:lineRule="auto"/>
      </w:pPr>
    </w:p>
    <w:p w14:paraId="13900BD3" w14:textId="2D78BC62" w:rsidR="00787931" w:rsidRDefault="00787931" w:rsidP="00DC0738">
      <w:pPr>
        <w:spacing w:line="240" w:lineRule="auto"/>
      </w:pPr>
      <w:r>
        <w:t>When we run the code</w:t>
      </w:r>
      <w:r w:rsidR="0004483F">
        <w:t xml:space="preserve"> in</w:t>
      </w:r>
      <w:r>
        <w:t xml:space="preserve"> online compiler, we observed that execution time is inconsistent as it takes the available server to run during runtime. Here we had an option to compile 100 times and take average execution time to analyze the time complexity. </w:t>
      </w:r>
      <w:r w:rsidR="0004483F">
        <w:t>Though we take average this could be inconsistent again. Good implementation would be the considering consistent time of execution.</w:t>
      </w:r>
    </w:p>
    <w:p w14:paraId="182268BC" w14:textId="77777777" w:rsidR="00787931" w:rsidRDefault="00787931" w:rsidP="00DC0738">
      <w:pPr>
        <w:spacing w:line="240" w:lineRule="auto"/>
      </w:pPr>
    </w:p>
    <w:p w14:paraId="7B18A7EB" w14:textId="4E8142C8" w:rsidR="00787931" w:rsidRDefault="00787931" w:rsidP="00DC0738">
      <w:pPr>
        <w:spacing w:line="240" w:lineRule="auto"/>
      </w:pPr>
      <w:r>
        <w:t xml:space="preserve">We came up running the code in a software that is VS code using C++, when we run our program here, we observed execution time was consistent </w:t>
      </w:r>
      <w:r w:rsidR="0004483F">
        <w:t>with</w:t>
      </w:r>
      <w:r>
        <w:t xml:space="preserve"> slight variation </w:t>
      </w:r>
      <w:r w:rsidR="0004483F">
        <w:t>depending</w:t>
      </w:r>
      <w:r>
        <w:t xml:space="preserve"> on the devices. We took average value after several executions, and we were able to plot a graph comparing the time complexity for below two scenarios</w:t>
      </w:r>
      <w:r w:rsidR="009E051F">
        <w:t>.</w:t>
      </w:r>
    </w:p>
    <w:p w14:paraId="7BEEE857" w14:textId="77777777" w:rsidR="00787931" w:rsidRDefault="00787931" w:rsidP="00DC0738">
      <w:pPr>
        <w:spacing w:line="240" w:lineRule="auto"/>
      </w:pPr>
    </w:p>
    <w:p w14:paraId="1754491E" w14:textId="77777777" w:rsidR="00787931" w:rsidRPr="00C85F56" w:rsidRDefault="00787931" w:rsidP="00DC0738">
      <w:pPr>
        <w:spacing w:line="240" w:lineRule="auto"/>
      </w:pPr>
      <w:r w:rsidRPr="00C85F56">
        <w:t>Scenario 1: Different board sizes from 5x5 to 8x8.</w:t>
      </w:r>
    </w:p>
    <w:p w14:paraId="439E9CCF" w14:textId="77777777" w:rsidR="00EE2FCF" w:rsidRDefault="00787931" w:rsidP="00DC0738">
      <w:pPr>
        <w:spacing w:line="240" w:lineRule="auto"/>
      </w:pPr>
      <w:r w:rsidRPr="00C85F56">
        <w:t xml:space="preserve">Scenario 2: </w:t>
      </w:r>
      <w:r w:rsidR="00EE2FCF">
        <w:t>Middle</w:t>
      </w:r>
      <w:r w:rsidR="00EE2FCF" w:rsidRPr="00C85F56">
        <w:t xml:space="preserve"> positions of the knight of</w:t>
      </w:r>
      <w:r w:rsidR="00EE2FCF">
        <w:t xml:space="preserve"> different </w:t>
      </w:r>
      <w:r w:rsidR="00EE2FCF" w:rsidRPr="00C85F56">
        <w:t>board</w:t>
      </w:r>
      <w:r w:rsidR="00EE2FCF">
        <w:t>s</w:t>
      </w:r>
      <w:r w:rsidR="00EE2FCF" w:rsidRPr="00C85F56">
        <w:t>.</w:t>
      </w:r>
    </w:p>
    <w:p w14:paraId="40083432" w14:textId="77777777" w:rsidR="0004483F" w:rsidRDefault="0004483F" w:rsidP="00DC0738">
      <w:pPr>
        <w:spacing w:line="240" w:lineRule="auto"/>
      </w:pPr>
    </w:p>
    <w:p w14:paraId="3369BAEC" w14:textId="77777777" w:rsidR="0004483F" w:rsidRPr="0004483F" w:rsidRDefault="0004483F" w:rsidP="00DC0738">
      <w:pPr>
        <w:spacing w:line="240" w:lineRule="auto"/>
      </w:pPr>
      <w:r w:rsidRPr="0004483F">
        <w:t>Note: Only if complete tour is possible for the positions defined in the table, then those start positions will have solution, otherwise not.</w:t>
      </w:r>
    </w:p>
    <w:p w14:paraId="2CFDCC3F" w14:textId="77777777" w:rsidR="008C6A9D" w:rsidRDefault="008C6A9D" w:rsidP="00DC0738">
      <w:pPr>
        <w:spacing w:line="240" w:lineRule="auto"/>
      </w:pPr>
    </w:p>
    <w:p w14:paraId="38A50D65" w14:textId="77777777" w:rsidR="00BB2DF4" w:rsidRDefault="00BB2DF4" w:rsidP="00DC0738">
      <w:pPr>
        <w:spacing w:line="240" w:lineRule="auto"/>
      </w:pPr>
    </w:p>
    <w:p w14:paraId="1F9158A4" w14:textId="45390C98" w:rsidR="008C6A9D" w:rsidRPr="00C85F56" w:rsidRDefault="008C6A9D" w:rsidP="00DC0738">
      <w:pPr>
        <w:spacing w:line="240" w:lineRule="auto"/>
      </w:pPr>
      <w:r w:rsidRPr="00C85F56">
        <w:lastRenderedPageBreak/>
        <w:t>Scenario 1: Different board sizes from 5x5 to 8x8.</w:t>
      </w:r>
    </w:p>
    <w:p w14:paraId="797648BE" w14:textId="77777777" w:rsidR="006A329C" w:rsidRDefault="008C6A9D" w:rsidP="00DC0738">
      <w:pPr>
        <w:numPr>
          <w:ilvl w:val="0"/>
          <w:numId w:val="34"/>
        </w:numPr>
        <w:spacing w:line="240" w:lineRule="auto"/>
      </w:pPr>
      <w:r w:rsidRPr="008C6A9D">
        <w:t>knight’s path from corner start position</w:t>
      </w:r>
    </w:p>
    <w:p w14:paraId="08291695" w14:textId="77777777" w:rsidR="006A329C" w:rsidRDefault="006A329C" w:rsidP="00DC0738">
      <w:pPr>
        <w:spacing w:line="240" w:lineRule="auto"/>
      </w:pPr>
    </w:p>
    <w:p w14:paraId="0FC6C175" w14:textId="364D47FE" w:rsidR="009E051F" w:rsidRPr="008C6A9D" w:rsidRDefault="006A329C" w:rsidP="00DC0738">
      <w:pPr>
        <w:spacing w:line="240" w:lineRule="auto"/>
      </w:pPr>
      <w:r>
        <w:t>With respect to</w:t>
      </w:r>
      <w:r w:rsidR="009E051F">
        <w:t xml:space="preserve"> start position (0,0) of x and y co-ordinates and having board sizes</w:t>
      </w:r>
      <w:r>
        <w:t xml:space="preserve"> from 5x5 to 8x8, where we considered the average execution time of each board by running several times. Below table depicts what is explained.</w:t>
      </w:r>
    </w:p>
    <w:p w14:paraId="75287AD9" w14:textId="77777777" w:rsidR="008C6A9D" w:rsidRDefault="008C6A9D" w:rsidP="00DC0738">
      <w:pPr>
        <w:spacing w:line="240" w:lineRule="auto"/>
      </w:pPr>
    </w:p>
    <w:p w14:paraId="529986F1" w14:textId="77777777" w:rsidR="0004483F" w:rsidRDefault="0004483F" w:rsidP="00DC0738">
      <w:pPr>
        <w:spacing w:line="240" w:lineRule="auto"/>
      </w:pPr>
      <w:r>
        <w:t>Start Position (0,0):</w:t>
      </w:r>
    </w:p>
    <w:tbl>
      <w:tblPr>
        <w:tblStyle w:val="TableGrid"/>
        <w:tblW w:w="0" w:type="auto"/>
        <w:tblLook w:val="04A0" w:firstRow="1" w:lastRow="0" w:firstColumn="1" w:lastColumn="0" w:noHBand="0" w:noVBand="1"/>
      </w:tblPr>
      <w:tblGrid>
        <w:gridCol w:w="1284"/>
        <w:gridCol w:w="1610"/>
      </w:tblGrid>
      <w:tr w:rsidR="0004483F" w14:paraId="1469FFE4" w14:textId="77777777" w:rsidTr="008C6A9D">
        <w:trPr>
          <w:trHeight w:val="306"/>
        </w:trPr>
        <w:tc>
          <w:tcPr>
            <w:tcW w:w="1284" w:type="dxa"/>
          </w:tcPr>
          <w:p w14:paraId="66DAA2FD" w14:textId="77777777" w:rsidR="0004483F" w:rsidRDefault="0004483F" w:rsidP="00DC0738">
            <w:pPr>
              <w:spacing w:line="240" w:lineRule="auto"/>
            </w:pPr>
            <w:r>
              <w:t xml:space="preserve">Board size </w:t>
            </w:r>
          </w:p>
        </w:tc>
        <w:tc>
          <w:tcPr>
            <w:tcW w:w="1610" w:type="dxa"/>
          </w:tcPr>
          <w:p w14:paraId="6CABC323" w14:textId="77777777" w:rsidR="0004483F" w:rsidRDefault="0004483F" w:rsidP="00DC0738">
            <w:pPr>
              <w:spacing w:line="240" w:lineRule="auto"/>
            </w:pPr>
            <w:r>
              <w:t>Time of execution</w:t>
            </w:r>
          </w:p>
        </w:tc>
      </w:tr>
      <w:tr w:rsidR="0004483F" w14:paraId="56B28F77" w14:textId="77777777" w:rsidTr="008C6A9D">
        <w:trPr>
          <w:trHeight w:val="306"/>
        </w:trPr>
        <w:tc>
          <w:tcPr>
            <w:tcW w:w="1284" w:type="dxa"/>
          </w:tcPr>
          <w:p w14:paraId="418A9024" w14:textId="77777777" w:rsidR="0004483F" w:rsidRDefault="0004483F" w:rsidP="00DC0738">
            <w:pPr>
              <w:spacing w:line="240" w:lineRule="auto"/>
            </w:pPr>
            <w:r>
              <w:t>5x5</w:t>
            </w:r>
          </w:p>
        </w:tc>
        <w:tc>
          <w:tcPr>
            <w:tcW w:w="1610" w:type="dxa"/>
          </w:tcPr>
          <w:p w14:paraId="7BC88566" w14:textId="77777777" w:rsidR="0004483F" w:rsidRDefault="0004483F" w:rsidP="00DC0738">
            <w:pPr>
              <w:spacing w:line="240" w:lineRule="auto"/>
            </w:pPr>
            <w:r>
              <w:t>825</w:t>
            </w:r>
          </w:p>
        </w:tc>
      </w:tr>
      <w:tr w:rsidR="0004483F" w14:paraId="5FED1B94" w14:textId="77777777" w:rsidTr="008C6A9D">
        <w:trPr>
          <w:trHeight w:val="306"/>
        </w:trPr>
        <w:tc>
          <w:tcPr>
            <w:tcW w:w="1284" w:type="dxa"/>
          </w:tcPr>
          <w:p w14:paraId="1B36BA59" w14:textId="77777777" w:rsidR="0004483F" w:rsidRDefault="0004483F" w:rsidP="00DC0738">
            <w:pPr>
              <w:spacing w:line="240" w:lineRule="auto"/>
            </w:pPr>
            <w:r>
              <w:t>6x6</w:t>
            </w:r>
          </w:p>
        </w:tc>
        <w:tc>
          <w:tcPr>
            <w:tcW w:w="1610" w:type="dxa"/>
          </w:tcPr>
          <w:p w14:paraId="1D97B450" w14:textId="77777777" w:rsidR="0004483F" w:rsidRDefault="0004483F" w:rsidP="00DC0738">
            <w:pPr>
              <w:spacing w:line="240" w:lineRule="auto"/>
            </w:pPr>
            <w:r w:rsidRPr="006458A2">
              <w:t>19120</w:t>
            </w:r>
          </w:p>
        </w:tc>
      </w:tr>
      <w:tr w:rsidR="0004483F" w14:paraId="099DE55C" w14:textId="77777777" w:rsidTr="008C6A9D">
        <w:trPr>
          <w:trHeight w:val="306"/>
        </w:trPr>
        <w:tc>
          <w:tcPr>
            <w:tcW w:w="1284" w:type="dxa"/>
          </w:tcPr>
          <w:p w14:paraId="2647F7A6" w14:textId="77777777" w:rsidR="0004483F" w:rsidRDefault="0004483F" w:rsidP="00DC0738">
            <w:pPr>
              <w:spacing w:line="240" w:lineRule="auto"/>
            </w:pPr>
            <w:r>
              <w:t>7x7</w:t>
            </w:r>
          </w:p>
        </w:tc>
        <w:tc>
          <w:tcPr>
            <w:tcW w:w="1610" w:type="dxa"/>
          </w:tcPr>
          <w:p w14:paraId="31F470F3" w14:textId="77777777" w:rsidR="0004483F" w:rsidRDefault="0004483F" w:rsidP="00DC0738">
            <w:pPr>
              <w:spacing w:line="240" w:lineRule="auto"/>
            </w:pPr>
            <w:r w:rsidRPr="006458A2">
              <w:t>428380</w:t>
            </w:r>
          </w:p>
        </w:tc>
      </w:tr>
      <w:tr w:rsidR="0004483F" w14:paraId="7FFAB83D" w14:textId="77777777" w:rsidTr="008C6A9D">
        <w:trPr>
          <w:trHeight w:val="306"/>
        </w:trPr>
        <w:tc>
          <w:tcPr>
            <w:tcW w:w="1284" w:type="dxa"/>
          </w:tcPr>
          <w:p w14:paraId="0974AE0D" w14:textId="77777777" w:rsidR="0004483F" w:rsidRDefault="0004483F" w:rsidP="00DC0738">
            <w:pPr>
              <w:spacing w:line="240" w:lineRule="auto"/>
            </w:pPr>
            <w:r>
              <w:t>8x8</w:t>
            </w:r>
          </w:p>
        </w:tc>
        <w:tc>
          <w:tcPr>
            <w:tcW w:w="1610" w:type="dxa"/>
          </w:tcPr>
          <w:p w14:paraId="5C45E1F7" w14:textId="77777777" w:rsidR="0004483F" w:rsidRDefault="0004483F" w:rsidP="00DC0738">
            <w:pPr>
              <w:spacing w:line="240" w:lineRule="auto"/>
            </w:pPr>
            <w:r w:rsidRPr="006458A2">
              <w:t>510894</w:t>
            </w:r>
          </w:p>
        </w:tc>
      </w:tr>
    </w:tbl>
    <w:p w14:paraId="507AF17F" w14:textId="06F01F6F" w:rsidR="0004483F" w:rsidRDefault="0004483F" w:rsidP="00DC0738">
      <w:pPr>
        <w:spacing w:line="240" w:lineRule="auto"/>
      </w:pPr>
    </w:p>
    <w:p w14:paraId="44F28911" w14:textId="5E1374B7" w:rsidR="006A329C" w:rsidRDefault="006A329C" w:rsidP="00DC0738">
      <w:pPr>
        <w:spacing w:line="240" w:lineRule="auto"/>
      </w:pPr>
      <w:r>
        <w:t>Based on the measures, we plotted graph considering board size on x axis and time of execution on y axis. The curve depicts the time complexity is exponential.</w:t>
      </w:r>
    </w:p>
    <w:p w14:paraId="2B718C30" w14:textId="77777777" w:rsidR="006A329C" w:rsidRDefault="006A329C" w:rsidP="00DC0738">
      <w:pPr>
        <w:spacing w:line="240" w:lineRule="auto"/>
      </w:pPr>
    </w:p>
    <w:p w14:paraId="143C81C8" w14:textId="60CFB55F" w:rsidR="008C6A9D" w:rsidRDefault="008C6A9D" w:rsidP="00DC0738">
      <w:pPr>
        <w:spacing w:line="240" w:lineRule="auto"/>
      </w:pPr>
      <w:r w:rsidRPr="008C6A9D">
        <w:rPr>
          <w:noProof/>
        </w:rPr>
        <w:drawing>
          <wp:inline distT="0" distB="0" distL="0" distR="0" wp14:anchorId="257F4FF0" wp14:editId="26CE9413">
            <wp:extent cx="2718186" cy="1972383"/>
            <wp:effectExtent l="0" t="0" r="0" b="0"/>
            <wp:docPr id="7" name="Content Placeholder 9" descr="Chart, line chart&#10;&#10;Description automatically generated">
              <a:extLst xmlns:a="http://schemas.openxmlformats.org/drawingml/2006/main">
                <a:ext uri="{FF2B5EF4-FFF2-40B4-BE49-F238E27FC236}">
                  <a16:creationId xmlns:a16="http://schemas.microsoft.com/office/drawing/2014/main" id="{DBF8EDB2-2373-2E4D-BAC1-3EA80E7EE6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9" descr="Chart, line chart&#10;&#10;Description automatically generated">
                      <a:extLst>
                        <a:ext uri="{FF2B5EF4-FFF2-40B4-BE49-F238E27FC236}">
                          <a16:creationId xmlns:a16="http://schemas.microsoft.com/office/drawing/2014/main" id="{DBF8EDB2-2373-2E4D-BAC1-3EA80E7EE615}"/>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780408" cy="2017533"/>
                    </a:xfrm>
                    <a:prstGeom prst="rect">
                      <a:avLst/>
                    </a:prstGeom>
                  </pic:spPr>
                </pic:pic>
              </a:graphicData>
            </a:graphic>
          </wp:inline>
        </w:drawing>
      </w:r>
    </w:p>
    <w:p w14:paraId="1B6DEC68" w14:textId="77777777" w:rsidR="00EE2FCF" w:rsidRDefault="00EE2FCF" w:rsidP="00DC0738">
      <w:pPr>
        <w:spacing w:line="240" w:lineRule="auto"/>
      </w:pPr>
    </w:p>
    <w:p w14:paraId="56097DE5" w14:textId="36491AE8" w:rsidR="008C6A9D" w:rsidRDefault="008C6A9D" w:rsidP="00DC0738">
      <w:pPr>
        <w:spacing w:line="240" w:lineRule="auto"/>
      </w:pPr>
      <w:r>
        <w:t>Scenario1 Result:</w:t>
      </w:r>
    </w:p>
    <w:p w14:paraId="2D99F406" w14:textId="77777777" w:rsidR="008C6A9D" w:rsidRDefault="008C6A9D" w:rsidP="00DC0738">
      <w:pPr>
        <w:spacing w:line="240" w:lineRule="auto"/>
      </w:pPr>
    </w:p>
    <w:p w14:paraId="178F805D" w14:textId="1F164A10" w:rsidR="0004483F" w:rsidRDefault="008C6A9D" w:rsidP="00DC0738">
      <w:pPr>
        <w:spacing w:line="240" w:lineRule="auto"/>
      </w:pPr>
      <w:r w:rsidRPr="008C6A9D">
        <w:rPr>
          <w:noProof/>
        </w:rPr>
        <w:drawing>
          <wp:inline distT="0" distB="0" distL="0" distR="0" wp14:anchorId="2723EC57" wp14:editId="4D6B3243">
            <wp:extent cx="2350904" cy="1241571"/>
            <wp:effectExtent l="0" t="0" r="0" b="3175"/>
            <wp:docPr id="11" name="Picture 10" descr="A picture containing table&#10;&#10;Description automatically generated">
              <a:extLst xmlns:a="http://schemas.openxmlformats.org/drawingml/2006/main">
                <a:ext uri="{FF2B5EF4-FFF2-40B4-BE49-F238E27FC236}">
                  <a16:creationId xmlns:a16="http://schemas.microsoft.com/office/drawing/2014/main" id="{E715068E-2248-0147-91EF-595F8E0849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picture containing table&#10;&#10;Description automatically generated">
                      <a:extLst>
                        <a:ext uri="{FF2B5EF4-FFF2-40B4-BE49-F238E27FC236}">
                          <a16:creationId xmlns:a16="http://schemas.microsoft.com/office/drawing/2014/main" id="{E715068E-2248-0147-91EF-595F8E0849BB}"/>
                        </a:ext>
                      </a:extLst>
                    </pic:cNvPr>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371161" cy="1252269"/>
                    </a:xfrm>
                    <a:prstGeom prst="rect">
                      <a:avLst/>
                    </a:prstGeom>
                  </pic:spPr>
                </pic:pic>
              </a:graphicData>
            </a:graphic>
          </wp:inline>
        </w:drawing>
      </w:r>
    </w:p>
    <w:p w14:paraId="35241B35" w14:textId="4534A076" w:rsidR="008C6A9D" w:rsidRDefault="008C6A9D" w:rsidP="00DC0738">
      <w:pPr>
        <w:spacing w:line="240" w:lineRule="auto"/>
      </w:pPr>
    </w:p>
    <w:p w14:paraId="5F10B008" w14:textId="77777777" w:rsidR="00FD0C6E" w:rsidRDefault="00FD0C6E" w:rsidP="00DC0738">
      <w:pPr>
        <w:spacing w:line="240" w:lineRule="auto"/>
      </w:pPr>
    </w:p>
    <w:p w14:paraId="634B21BF" w14:textId="77777777" w:rsidR="00DC0738" w:rsidRDefault="00DC0738" w:rsidP="00DC0738">
      <w:pPr>
        <w:spacing w:line="240" w:lineRule="auto"/>
      </w:pPr>
    </w:p>
    <w:p w14:paraId="2F566B25" w14:textId="77777777" w:rsidR="00DC0738" w:rsidRDefault="00DC0738" w:rsidP="00DC0738">
      <w:pPr>
        <w:spacing w:line="240" w:lineRule="auto"/>
      </w:pPr>
    </w:p>
    <w:p w14:paraId="78E52C97" w14:textId="77777777" w:rsidR="00DC0738" w:rsidRDefault="00DC0738" w:rsidP="00DC0738">
      <w:pPr>
        <w:spacing w:line="240" w:lineRule="auto"/>
      </w:pPr>
    </w:p>
    <w:p w14:paraId="340FA63A" w14:textId="77777777" w:rsidR="00DC0738" w:rsidRDefault="00DC0738" w:rsidP="00DC0738">
      <w:pPr>
        <w:spacing w:line="240" w:lineRule="auto"/>
      </w:pPr>
    </w:p>
    <w:p w14:paraId="6A9E681A" w14:textId="77777777" w:rsidR="00DC0738" w:rsidRDefault="00DC0738" w:rsidP="00DC0738">
      <w:pPr>
        <w:spacing w:line="240" w:lineRule="auto"/>
      </w:pPr>
    </w:p>
    <w:p w14:paraId="301E9121" w14:textId="77777777" w:rsidR="00DC0738" w:rsidRDefault="00DC0738" w:rsidP="00DC0738">
      <w:pPr>
        <w:spacing w:line="240" w:lineRule="auto"/>
      </w:pPr>
    </w:p>
    <w:p w14:paraId="1F5A7CD1" w14:textId="77777777" w:rsidR="00BB2DF4" w:rsidRDefault="00BB2DF4" w:rsidP="00DC0738">
      <w:pPr>
        <w:spacing w:line="240" w:lineRule="auto"/>
      </w:pPr>
    </w:p>
    <w:p w14:paraId="772F5762" w14:textId="77777777" w:rsidR="00BB2DF4" w:rsidRDefault="00BB2DF4" w:rsidP="00DC0738">
      <w:pPr>
        <w:spacing w:line="240" w:lineRule="auto"/>
      </w:pPr>
    </w:p>
    <w:p w14:paraId="7E057053" w14:textId="77777777" w:rsidR="00BB2DF4" w:rsidRDefault="00BB2DF4" w:rsidP="00DC0738">
      <w:pPr>
        <w:spacing w:line="240" w:lineRule="auto"/>
      </w:pPr>
    </w:p>
    <w:p w14:paraId="3F3ADCD3" w14:textId="77777777" w:rsidR="00BB2DF4" w:rsidRDefault="00BB2DF4" w:rsidP="00DC0738">
      <w:pPr>
        <w:spacing w:line="240" w:lineRule="auto"/>
      </w:pPr>
    </w:p>
    <w:p w14:paraId="393F92E1" w14:textId="31B31BB6" w:rsidR="00EE2FCF" w:rsidRDefault="008C6A9D" w:rsidP="00DC0738">
      <w:pPr>
        <w:spacing w:line="240" w:lineRule="auto"/>
      </w:pPr>
      <w:r w:rsidRPr="00C85F56">
        <w:t xml:space="preserve">Scenario 2: </w:t>
      </w:r>
      <w:r w:rsidR="00EE2FCF">
        <w:t>Middle</w:t>
      </w:r>
      <w:r w:rsidRPr="00C85F56">
        <w:t xml:space="preserve"> positions of the knight of</w:t>
      </w:r>
      <w:r w:rsidR="00EE2FCF">
        <w:t xml:space="preserve"> different </w:t>
      </w:r>
      <w:r w:rsidRPr="00C85F56">
        <w:t>board</w:t>
      </w:r>
      <w:r w:rsidR="00EE2FCF">
        <w:t>s</w:t>
      </w:r>
      <w:r w:rsidRPr="00C85F56">
        <w:t>.</w:t>
      </w:r>
    </w:p>
    <w:p w14:paraId="517084EF" w14:textId="77777777" w:rsidR="00EE2FCF" w:rsidRPr="00EE2FCF" w:rsidRDefault="00EE2FCF" w:rsidP="00DC0738">
      <w:pPr>
        <w:numPr>
          <w:ilvl w:val="0"/>
          <w:numId w:val="35"/>
        </w:numPr>
        <w:spacing w:line="240" w:lineRule="auto"/>
      </w:pPr>
      <w:r w:rsidRPr="00EE2FCF">
        <w:t>By backtracking and to attain closed tour of the knight’s path from middle start position.</w:t>
      </w:r>
    </w:p>
    <w:p w14:paraId="5945CA68" w14:textId="77777777" w:rsidR="006A329C" w:rsidRDefault="006A329C" w:rsidP="00DC0738">
      <w:pPr>
        <w:spacing w:line="240" w:lineRule="auto"/>
      </w:pPr>
    </w:p>
    <w:p w14:paraId="34F9866C" w14:textId="11F25E34" w:rsidR="00EE2FCF" w:rsidRDefault="006A329C" w:rsidP="00DC0738">
      <w:pPr>
        <w:spacing w:line="240" w:lineRule="auto"/>
      </w:pPr>
      <w:r>
        <w:t>With respect to start middle positions of x and y co-ordinates and having board sizes from 5x5 to 8x8, where we considered the average execution time of each board by running several times. Below table depicts what is explained.</w:t>
      </w:r>
    </w:p>
    <w:p w14:paraId="0EFCB167" w14:textId="77777777" w:rsidR="008C6A9D" w:rsidRDefault="008C6A9D" w:rsidP="00DC0738">
      <w:pPr>
        <w:spacing w:line="240" w:lineRule="auto"/>
      </w:pPr>
    </w:p>
    <w:p w14:paraId="773C207C" w14:textId="77777777" w:rsidR="0004483F" w:rsidRPr="00C85F56" w:rsidRDefault="0004483F" w:rsidP="00DC0738">
      <w:pPr>
        <w:spacing w:line="240" w:lineRule="auto"/>
      </w:pPr>
      <w:r>
        <w:t>Start Position (Middle)</w:t>
      </w:r>
    </w:p>
    <w:tbl>
      <w:tblPr>
        <w:tblStyle w:val="TableGrid"/>
        <w:tblW w:w="0" w:type="auto"/>
        <w:tblLook w:val="04A0" w:firstRow="1" w:lastRow="0" w:firstColumn="1" w:lastColumn="0" w:noHBand="0" w:noVBand="1"/>
      </w:tblPr>
      <w:tblGrid>
        <w:gridCol w:w="2202"/>
        <w:gridCol w:w="2522"/>
      </w:tblGrid>
      <w:tr w:rsidR="0004483F" w14:paraId="601A8C47" w14:textId="77777777" w:rsidTr="0004483F">
        <w:trPr>
          <w:trHeight w:val="299"/>
        </w:trPr>
        <w:tc>
          <w:tcPr>
            <w:tcW w:w="2202" w:type="dxa"/>
          </w:tcPr>
          <w:p w14:paraId="58B737CC" w14:textId="77777777" w:rsidR="0004483F" w:rsidRDefault="0004483F" w:rsidP="00DC0738">
            <w:pPr>
              <w:spacing w:line="240" w:lineRule="auto"/>
            </w:pPr>
            <w:r>
              <w:t xml:space="preserve">Board size </w:t>
            </w:r>
          </w:p>
        </w:tc>
        <w:tc>
          <w:tcPr>
            <w:tcW w:w="2522" w:type="dxa"/>
          </w:tcPr>
          <w:p w14:paraId="07E4659A" w14:textId="77777777" w:rsidR="0004483F" w:rsidRDefault="0004483F" w:rsidP="00DC0738">
            <w:pPr>
              <w:spacing w:line="240" w:lineRule="auto"/>
            </w:pPr>
            <w:r>
              <w:t xml:space="preserve">Time of execution </w:t>
            </w:r>
          </w:p>
        </w:tc>
      </w:tr>
      <w:tr w:rsidR="0004483F" w14:paraId="1FC8FB98" w14:textId="77777777" w:rsidTr="0004483F">
        <w:trPr>
          <w:trHeight w:val="299"/>
        </w:trPr>
        <w:tc>
          <w:tcPr>
            <w:tcW w:w="2202" w:type="dxa"/>
          </w:tcPr>
          <w:p w14:paraId="758456A2" w14:textId="77777777" w:rsidR="0004483F" w:rsidRDefault="0004483F" w:rsidP="00DC0738">
            <w:pPr>
              <w:spacing w:line="240" w:lineRule="auto"/>
            </w:pPr>
            <w:r>
              <w:t>5x5 (2,2)</w:t>
            </w:r>
          </w:p>
        </w:tc>
        <w:tc>
          <w:tcPr>
            <w:tcW w:w="2522" w:type="dxa"/>
          </w:tcPr>
          <w:p w14:paraId="70FC72B2" w14:textId="77777777" w:rsidR="0004483F" w:rsidRDefault="0004483F" w:rsidP="00DC0738">
            <w:pPr>
              <w:spacing w:line="240" w:lineRule="auto"/>
            </w:pPr>
            <w:r>
              <w:t>822</w:t>
            </w:r>
          </w:p>
        </w:tc>
      </w:tr>
      <w:tr w:rsidR="0004483F" w14:paraId="0DB67E2C" w14:textId="77777777" w:rsidTr="0004483F">
        <w:trPr>
          <w:trHeight w:val="299"/>
        </w:trPr>
        <w:tc>
          <w:tcPr>
            <w:tcW w:w="2202" w:type="dxa"/>
          </w:tcPr>
          <w:p w14:paraId="7C68C377" w14:textId="77777777" w:rsidR="0004483F" w:rsidRDefault="0004483F" w:rsidP="00DC0738">
            <w:pPr>
              <w:spacing w:line="240" w:lineRule="auto"/>
            </w:pPr>
            <w:r>
              <w:t>6x6 (2,2), (2,3), (3,2), (3,3)</w:t>
            </w:r>
          </w:p>
        </w:tc>
        <w:tc>
          <w:tcPr>
            <w:tcW w:w="2522" w:type="dxa"/>
          </w:tcPr>
          <w:p w14:paraId="5A1FB6D9" w14:textId="77777777" w:rsidR="0004483F" w:rsidRDefault="0004483F" w:rsidP="00DC0738">
            <w:pPr>
              <w:spacing w:line="240" w:lineRule="auto"/>
            </w:pPr>
            <w:r w:rsidRPr="006458A2">
              <w:t>157346</w:t>
            </w:r>
            <w:r>
              <w:t xml:space="preserve">, </w:t>
            </w:r>
            <w:r w:rsidRPr="006458A2">
              <w:t>35020</w:t>
            </w:r>
            <w:r>
              <w:t xml:space="preserve">, </w:t>
            </w:r>
            <w:r w:rsidRPr="006458A2">
              <w:t>6570</w:t>
            </w:r>
            <w:r>
              <w:t xml:space="preserve">, </w:t>
            </w:r>
            <w:r w:rsidRPr="006458A2">
              <w:t>44978</w:t>
            </w:r>
          </w:p>
        </w:tc>
      </w:tr>
      <w:tr w:rsidR="0004483F" w14:paraId="3FDE4F04" w14:textId="77777777" w:rsidTr="0004483F">
        <w:trPr>
          <w:trHeight w:val="299"/>
        </w:trPr>
        <w:tc>
          <w:tcPr>
            <w:tcW w:w="2202" w:type="dxa"/>
          </w:tcPr>
          <w:p w14:paraId="2D132192" w14:textId="77777777" w:rsidR="0004483F" w:rsidRDefault="0004483F" w:rsidP="00DC0738">
            <w:pPr>
              <w:spacing w:line="240" w:lineRule="auto"/>
            </w:pPr>
            <w:r>
              <w:t>7x7 (3,3)</w:t>
            </w:r>
          </w:p>
        </w:tc>
        <w:tc>
          <w:tcPr>
            <w:tcW w:w="2522" w:type="dxa"/>
          </w:tcPr>
          <w:p w14:paraId="51FBB1BC" w14:textId="77777777" w:rsidR="0004483F" w:rsidRDefault="0004483F" w:rsidP="00DC0738">
            <w:pPr>
              <w:spacing w:line="240" w:lineRule="auto"/>
            </w:pPr>
            <w:r w:rsidRPr="006458A2">
              <w:t>189019</w:t>
            </w:r>
          </w:p>
        </w:tc>
      </w:tr>
      <w:tr w:rsidR="0004483F" w14:paraId="3AEBF822" w14:textId="77777777" w:rsidTr="0004483F">
        <w:trPr>
          <w:trHeight w:val="299"/>
        </w:trPr>
        <w:tc>
          <w:tcPr>
            <w:tcW w:w="2202" w:type="dxa"/>
          </w:tcPr>
          <w:p w14:paraId="4E8A1E80" w14:textId="77777777" w:rsidR="0004483F" w:rsidRDefault="0004483F" w:rsidP="00DC0738">
            <w:pPr>
              <w:spacing w:line="240" w:lineRule="auto"/>
            </w:pPr>
            <w:r>
              <w:t>8x8 (3,3), (3,4), (4,3), (4,4)</w:t>
            </w:r>
          </w:p>
        </w:tc>
        <w:tc>
          <w:tcPr>
            <w:tcW w:w="2522" w:type="dxa"/>
          </w:tcPr>
          <w:p w14:paraId="23C0EA5F" w14:textId="77777777" w:rsidR="0004483F" w:rsidRDefault="0004483F" w:rsidP="00DC0738">
            <w:pPr>
              <w:spacing w:line="240" w:lineRule="auto"/>
            </w:pPr>
            <w:r>
              <w:t>No Solution</w:t>
            </w:r>
          </w:p>
        </w:tc>
      </w:tr>
      <w:tr w:rsidR="0004483F" w14:paraId="2FCF4E2B" w14:textId="77777777" w:rsidTr="0004483F">
        <w:trPr>
          <w:trHeight w:val="299"/>
        </w:trPr>
        <w:tc>
          <w:tcPr>
            <w:tcW w:w="2202" w:type="dxa"/>
          </w:tcPr>
          <w:p w14:paraId="099AFDFB" w14:textId="77777777" w:rsidR="0004483F" w:rsidRDefault="0004483F" w:rsidP="00DC0738">
            <w:pPr>
              <w:spacing w:line="240" w:lineRule="auto"/>
            </w:pPr>
            <w:r>
              <w:t>8x8 (3,2), (4,5)</w:t>
            </w:r>
          </w:p>
        </w:tc>
        <w:tc>
          <w:tcPr>
            <w:tcW w:w="2522" w:type="dxa"/>
          </w:tcPr>
          <w:p w14:paraId="1A0E408E" w14:textId="77777777" w:rsidR="0004483F" w:rsidRDefault="0004483F" w:rsidP="00DC0738">
            <w:pPr>
              <w:spacing w:line="240" w:lineRule="auto"/>
            </w:pPr>
            <w:r w:rsidRPr="006458A2">
              <w:t>160320</w:t>
            </w:r>
            <w:r>
              <w:t xml:space="preserve">, </w:t>
            </w:r>
            <w:r w:rsidRPr="006458A2">
              <w:t>709642</w:t>
            </w:r>
          </w:p>
        </w:tc>
      </w:tr>
    </w:tbl>
    <w:p w14:paraId="164D4FF0" w14:textId="2935E7C0" w:rsidR="0004483F" w:rsidRDefault="0004483F" w:rsidP="00DC0738">
      <w:pPr>
        <w:spacing w:line="240" w:lineRule="auto"/>
      </w:pPr>
    </w:p>
    <w:p w14:paraId="2332FD23" w14:textId="77777777" w:rsidR="006A329C" w:rsidRDefault="006A329C" w:rsidP="00DC0738">
      <w:pPr>
        <w:spacing w:line="240" w:lineRule="auto"/>
      </w:pPr>
      <w:r>
        <w:t>Based on the measures, we plotted graph considering board size on x axis and time of execution on y axis. The curve depicts the time complexity is exponential.</w:t>
      </w:r>
    </w:p>
    <w:p w14:paraId="14087311" w14:textId="77777777" w:rsidR="006A329C" w:rsidRDefault="006A329C" w:rsidP="00DC0738">
      <w:pPr>
        <w:spacing w:line="240" w:lineRule="auto"/>
      </w:pPr>
    </w:p>
    <w:p w14:paraId="2C48A0AC" w14:textId="17FF763B" w:rsidR="00EE2FCF" w:rsidRDefault="00EE2FCF" w:rsidP="00DC0738">
      <w:pPr>
        <w:spacing w:line="240" w:lineRule="auto"/>
      </w:pPr>
      <w:r w:rsidRPr="00EE2FCF">
        <w:rPr>
          <w:noProof/>
        </w:rPr>
        <w:drawing>
          <wp:inline distT="0" distB="0" distL="0" distR="0" wp14:anchorId="44CB23AE" wp14:editId="05E75DA0">
            <wp:extent cx="2743762" cy="1965792"/>
            <wp:effectExtent l="0" t="0" r="0" b="3175"/>
            <wp:docPr id="8" name="Content Placeholder 11" descr="Chart, line chart&#10;&#10;Description automatically generated">
              <a:extLst xmlns:a="http://schemas.openxmlformats.org/drawingml/2006/main">
                <a:ext uri="{FF2B5EF4-FFF2-40B4-BE49-F238E27FC236}">
                  <a16:creationId xmlns:a16="http://schemas.microsoft.com/office/drawing/2014/main" id="{4059B6CC-15F8-8E4B-8043-2D0933B0B6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ent Placeholder 11" descr="Chart, line chart&#10;&#10;Description automatically generated">
                      <a:extLst>
                        <a:ext uri="{FF2B5EF4-FFF2-40B4-BE49-F238E27FC236}">
                          <a16:creationId xmlns:a16="http://schemas.microsoft.com/office/drawing/2014/main" id="{4059B6CC-15F8-8E4B-8043-2D0933B0B68D}"/>
                        </a:ext>
                      </a:extLst>
                    </pic:cNvPr>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761177" cy="1978269"/>
                    </a:xfrm>
                    <a:prstGeom prst="rect">
                      <a:avLst/>
                    </a:prstGeom>
                  </pic:spPr>
                </pic:pic>
              </a:graphicData>
            </a:graphic>
          </wp:inline>
        </w:drawing>
      </w:r>
    </w:p>
    <w:p w14:paraId="3E676444" w14:textId="77777777" w:rsidR="006A329C" w:rsidRDefault="006A329C" w:rsidP="00DC0738">
      <w:pPr>
        <w:spacing w:line="240" w:lineRule="auto"/>
      </w:pPr>
    </w:p>
    <w:p w14:paraId="1DA0BBE8" w14:textId="3DA5A031" w:rsidR="00EE2FCF" w:rsidRDefault="00EE2FCF" w:rsidP="00DC0738">
      <w:pPr>
        <w:spacing w:line="240" w:lineRule="auto"/>
      </w:pPr>
    </w:p>
    <w:p w14:paraId="15FF5F81" w14:textId="0D19D65A" w:rsidR="00EE2FCF" w:rsidRDefault="00EE2FCF" w:rsidP="00DC0738">
      <w:pPr>
        <w:spacing w:line="240" w:lineRule="auto"/>
      </w:pPr>
      <w:r>
        <w:t>Scenario 2 Result:</w:t>
      </w:r>
    </w:p>
    <w:p w14:paraId="3340E51B" w14:textId="77777777" w:rsidR="00EE2FCF" w:rsidRDefault="00EE2FCF" w:rsidP="00DC0738">
      <w:pPr>
        <w:spacing w:line="240" w:lineRule="auto"/>
      </w:pPr>
    </w:p>
    <w:p w14:paraId="2553A2EB" w14:textId="60394B34" w:rsidR="00EE2FCF" w:rsidRDefault="00EE2FCF" w:rsidP="00DC0738">
      <w:pPr>
        <w:spacing w:line="240" w:lineRule="auto"/>
      </w:pPr>
      <w:r w:rsidRPr="00EE2FCF">
        <w:rPr>
          <w:noProof/>
        </w:rPr>
        <w:drawing>
          <wp:inline distT="0" distB="0" distL="0" distR="0" wp14:anchorId="1106EB86" wp14:editId="4AB49736">
            <wp:extent cx="2793534" cy="1259418"/>
            <wp:effectExtent l="0" t="0" r="635" b="0"/>
            <wp:docPr id="9" name="Picture 10" descr="Calendar&#10;&#10;Description automatically generated">
              <a:extLst xmlns:a="http://schemas.openxmlformats.org/drawingml/2006/main">
                <a:ext uri="{FF2B5EF4-FFF2-40B4-BE49-F238E27FC236}">
                  <a16:creationId xmlns:a16="http://schemas.microsoft.com/office/drawing/2014/main" id="{B8B05243-BC1D-2342-9C9E-98C04527C1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Calendar&#10;&#10;Description automatically generated">
                      <a:extLst>
                        <a:ext uri="{FF2B5EF4-FFF2-40B4-BE49-F238E27FC236}">
                          <a16:creationId xmlns:a16="http://schemas.microsoft.com/office/drawing/2014/main" id="{B8B05243-BC1D-2342-9C9E-98C04527C1E5}"/>
                        </a:ext>
                      </a:extLst>
                    </pic:cNvPr>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2797645" cy="1261271"/>
                    </a:xfrm>
                    <a:prstGeom prst="rect">
                      <a:avLst/>
                    </a:prstGeom>
                  </pic:spPr>
                </pic:pic>
              </a:graphicData>
            </a:graphic>
          </wp:inline>
        </w:drawing>
      </w:r>
    </w:p>
    <w:p w14:paraId="176D8D3A" w14:textId="77777777" w:rsidR="00EE2FCF" w:rsidRDefault="00EE2FCF" w:rsidP="00DC0738">
      <w:pPr>
        <w:spacing w:line="240" w:lineRule="auto"/>
      </w:pPr>
    </w:p>
    <w:p w14:paraId="767194E4" w14:textId="305A4413" w:rsidR="009E051F" w:rsidRPr="006A329C" w:rsidRDefault="0004483F" w:rsidP="00DC0738">
      <w:pPr>
        <w:spacing w:line="240" w:lineRule="auto"/>
      </w:pPr>
      <w:r>
        <w:t xml:space="preserve">Time complexity is </w:t>
      </w:r>
      <w:r w:rsidR="00DB791A">
        <w:t xml:space="preserve">O (N x N) which is nothing but </w:t>
      </w:r>
      <w:r>
        <w:t>O</w:t>
      </w:r>
      <w:r w:rsidR="00DB791A">
        <w:t xml:space="preserve"> </w:t>
      </w:r>
      <w:r>
        <w:t>(N^2) as you can see in the middle position it does follow the O</w:t>
      </w:r>
      <w:r w:rsidR="00DB791A">
        <w:t xml:space="preserve"> </w:t>
      </w:r>
      <w:r>
        <w:t>(N^2) curve closely, whereas, for the start position of (0,0) since we do not have enough data set to visualize the full curve, it loosely follows O</w:t>
      </w:r>
      <w:r w:rsidR="00DB791A">
        <w:t xml:space="preserve"> </w:t>
      </w:r>
      <w:r>
        <w:t>(N^2) curve.</w:t>
      </w:r>
    </w:p>
    <w:p w14:paraId="50BFF2B2" w14:textId="77777777" w:rsidR="00BB2DF4" w:rsidRDefault="00BB2DF4" w:rsidP="00DC0738">
      <w:pPr>
        <w:pStyle w:val="AckHead"/>
        <w:rPr>
          <w14:ligatures w14:val="standard"/>
        </w:rPr>
      </w:pPr>
    </w:p>
    <w:p w14:paraId="32405E2F" w14:textId="50365DF9" w:rsidR="00052C34" w:rsidRPr="00586A35" w:rsidRDefault="004E50C9" w:rsidP="00DC0738">
      <w:pPr>
        <w:pStyle w:val="AckHead"/>
        <w:rPr>
          <w14:ligatures w14:val="standard"/>
        </w:rPr>
      </w:pPr>
      <w:r>
        <w:rPr>
          <w14:ligatures w14:val="standard"/>
        </w:rPr>
        <w:lastRenderedPageBreak/>
        <w:t>CONCLUSION</w:t>
      </w:r>
    </w:p>
    <w:p w14:paraId="6A6A007F" w14:textId="19C8FDB4" w:rsidR="00AA10C4" w:rsidRDefault="00CE068D" w:rsidP="00DC0738">
      <w:pPr>
        <w:pStyle w:val="AckPara"/>
        <w:spacing w:line="240" w:lineRule="auto"/>
        <w:rPr>
          <w:lang w:eastAsia="it-IT"/>
          <w14:ligatures w14:val="standard"/>
        </w:rPr>
      </w:pPr>
      <w:r w:rsidRPr="00CE068D">
        <w:rPr>
          <w:lang w:eastAsia="it-IT"/>
          <w14:ligatures w14:val="standard"/>
        </w:rPr>
        <w:t>Implemented the knight’s problem and the previously established goals after study.</w:t>
      </w:r>
      <w:r>
        <w:rPr>
          <w:lang w:eastAsia="it-IT"/>
          <w14:ligatures w14:val="standard"/>
        </w:rPr>
        <w:t xml:space="preserve"> </w:t>
      </w:r>
      <w:r w:rsidRPr="00CE068D">
        <w:rPr>
          <w:lang w:eastAsia="it-IT"/>
          <w14:ligatures w14:val="standard"/>
        </w:rPr>
        <w:t xml:space="preserve">Even though there were solutions available, the challenge was to study the problem, understand the algorithm and to modify the same according to the requirements of this project. </w:t>
      </w:r>
      <w:r w:rsidR="00BD6269">
        <w:rPr>
          <w:lang w:eastAsia="it-IT"/>
          <w14:ligatures w14:val="standard"/>
        </w:rPr>
        <w:t xml:space="preserve">Also, we did notice that our time complexity </w:t>
      </w:r>
      <w:r w:rsidR="00DB791A">
        <w:rPr>
          <w:lang w:eastAsia="it-IT"/>
          <w14:ligatures w14:val="standard"/>
        </w:rPr>
        <w:t>is O (N^2), but due to lack of datasets we partially followed the O (N^2) graph.</w:t>
      </w:r>
    </w:p>
    <w:p w14:paraId="6347FBA7" w14:textId="57D8BF84" w:rsidR="00086B48" w:rsidRDefault="00086B48" w:rsidP="00DC0738">
      <w:pPr>
        <w:pStyle w:val="Head2"/>
      </w:pPr>
      <w:r>
        <w:t>Future Outcomes:</w:t>
      </w:r>
    </w:p>
    <w:p w14:paraId="3138059E" w14:textId="43588B71" w:rsidR="00086B48" w:rsidRDefault="00086B48" w:rsidP="00DC0738">
      <w:pPr>
        <w:pStyle w:val="AckPara"/>
        <w:spacing w:line="240" w:lineRule="auto"/>
        <w:rPr>
          <w:lang w:eastAsia="it-IT"/>
          <w14:ligatures w14:val="standard"/>
        </w:rPr>
      </w:pPr>
      <w:r>
        <w:rPr>
          <w:lang w:eastAsia="it-IT"/>
          <w14:ligatures w14:val="standard"/>
        </w:rPr>
        <w:t xml:space="preserve">[1] </w:t>
      </w:r>
      <w:r w:rsidRPr="00086B48">
        <w:rPr>
          <w:lang w:eastAsia="it-IT"/>
          <w14:ligatures w14:val="standard"/>
        </w:rPr>
        <w:t>The implementation on higher size of boards; for example, 16x16 and 32x32</w:t>
      </w:r>
      <w:r>
        <w:rPr>
          <w:lang w:eastAsia="it-IT"/>
          <w14:ligatures w14:val="standard"/>
        </w:rPr>
        <w:t>.</w:t>
      </w:r>
    </w:p>
    <w:p w14:paraId="2837E430" w14:textId="04684A4A" w:rsidR="00866515" w:rsidRDefault="00086B48" w:rsidP="00DC0738">
      <w:pPr>
        <w:pStyle w:val="AckPara"/>
        <w:spacing w:line="240" w:lineRule="auto"/>
        <w:rPr>
          <w:lang w:eastAsia="it-IT"/>
          <w14:ligatures w14:val="standard"/>
        </w:rPr>
      </w:pPr>
      <w:r>
        <w:rPr>
          <w:lang w:eastAsia="it-IT"/>
          <w14:ligatures w14:val="standard"/>
        </w:rPr>
        <w:t>[2] The i</w:t>
      </w:r>
      <w:r w:rsidRPr="00086B48">
        <w:rPr>
          <w:lang w:eastAsia="it-IT"/>
          <w14:ligatures w14:val="standard"/>
        </w:rPr>
        <w:t xml:space="preserve">mplementation of knight </w:t>
      </w:r>
      <w:r>
        <w:rPr>
          <w:lang w:eastAsia="it-IT"/>
          <w14:ligatures w14:val="standard"/>
        </w:rPr>
        <w:t>with</w:t>
      </w:r>
      <w:r w:rsidRPr="00086B48">
        <w:rPr>
          <w:lang w:eastAsia="it-IT"/>
          <w14:ligatures w14:val="standard"/>
        </w:rPr>
        <w:t xml:space="preserve"> incomplete tour</w:t>
      </w:r>
      <w:r>
        <w:rPr>
          <w:lang w:eastAsia="it-IT"/>
          <w14:ligatures w14:val="standard"/>
        </w:rPr>
        <w:t xml:space="preserve">, </w:t>
      </w:r>
      <w:r w:rsidRPr="00086B48">
        <w:rPr>
          <w:lang w:eastAsia="it-IT"/>
          <w14:ligatures w14:val="standard"/>
        </w:rPr>
        <w:t>meaning having a tour till the point where it is possible without visiting the same cell</w:t>
      </w:r>
      <w:r>
        <w:rPr>
          <w:lang w:eastAsia="it-IT"/>
          <w14:ligatures w14:val="standard"/>
        </w:rPr>
        <w:t>.</w:t>
      </w:r>
      <w:r w:rsidR="006A329C">
        <w:rPr>
          <w:lang w:eastAsia="it-IT"/>
          <w14:ligatures w14:val="standard"/>
        </w:rPr>
        <w:t xml:space="preserve"> Partial tour, where no further moves are available.</w:t>
      </w:r>
    </w:p>
    <w:p w14:paraId="7EF47CE5" w14:textId="626912DE" w:rsidR="007D1C79" w:rsidRDefault="007D1C79" w:rsidP="00866515">
      <w:pPr>
        <w:spacing w:line="240" w:lineRule="auto"/>
        <w:jc w:val="left"/>
        <w:rPr>
          <w:lang w:eastAsia="it-IT"/>
          <w14:ligatures w14:val="standard"/>
        </w:rPr>
      </w:pPr>
    </w:p>
    <w:p w14:paraId="7FA1F6A7" w14:textId="2451D4F9" w:rsidR="0007392C" w:rsidRDefault="00AA5BF1" w:rsidP="00DC0738">
      <w:pPr>
        <w:pStyle w:val="ReferenceHead"/>
        <w:rPr>
          <w14:ligatures w14:val="standard"/>
        </w:rPr>
      </w:pPr>
      <w:r w:rsidRPr="00586A35">
        <w:rPr>
          <w14:ligatures w14:val="standard"/>
        </w:rPr>
        <w:t>REFERENCES</w:t>
      </w:r>
    </w:p>
    <w:p w14:paraId="72642933" w14:textId="77777777" w:rsidR="00365970" w:rsidRPr="00586A35" w:rsidRDefault="00365970" w:rsidP="00DC0738">
      <w:pPr>
        <w:pStyle w:val="ReferenceHead"/>
        <w:rPr>
          <w14:ligatures w14:val="standard"/>
        </w:rPr>
      </w:pPr>
    </w:p>
    <w:p w14:paraId="6EF6D59A" w14:textId="6A901B73" w:rsidR="00086B48" w:rsidRDefault="00086B48" w:rsidP="00DC0738">
      <w:pPr>
        <w:spacing w:line="240" w:lineRule="auto"/>
        <w:jc w:val="left"/>
        <w:rPr>
          <w:szCs w:val="18"/>
        </w:rPr>
      </w:pPr>
      <w:bookmarkStart w:id="0" w:name="_Hlk89726410"/>
      <w:r w:rsidRPr="00F20C6B">
        <w:rPr>
          <w:szCs w:val="18"/>
        </w:rPr>
        <w:t xml:space="preserve">[1] </w:t>
      </w:r>
      <w:hyperlink r:id="rId28" w:history="1">
        <w:r w:rsidRPr="00F20C6B">
          <w:rPr>
            <w:szCs w:val="18"/>
          </w:rPr>
          <w:t>https://cs.stackexchange.com/questions/13181/time-complexity-of-a-backtrack-algorithm</w:t>
        </w:r>
      </w:hyperlink>
    </w:p>
    <w:p w14:paraId="3579F733" w14:textId="77777777" w:rsidR="00365970" w:rsidRPr="00F20C6B" w:rsidRDefault="00365970" w:rsidP="00DC0738">
      <w:pPr>
        <w:spacing w:line="240" w:lineRule="auto"/>
        <w:jc w:val="left"/>
        <w:rPr>
          <w:szCs w:val="18"/>
        </w:rPr>
      </w:pPr>
    </w:p>
    <w:p w14:paraId="0E6D7860" w14:textId="230D3300" w:rsidR="00086B48" w:rsidRDefault="00086B48" w:rsidP="00DC0738">
      <w:pPr>
        <w:spacing w:line="240" w:lineRule="auto"/>
        <w:jc w:val="left"/>
        <w:rPr>
          <w:szCs w:val="18"/>
        </w:rPr>
      </w:pPr>
      <w:r w:rsidRPr="00F20C6B">
        <w:rPr>
          <w:szCs w:val="18"/>
        </w:rPr>
        <w:t xml:space="preserve">[2] </w:t>
      </w:r>
      <w:hyperlink r:id="rId29" w:history="1">
        <w:r w:rsidRPr="00F20C6B">
          <w:rPr>
            <w:szCs w:val="18"/>
          </w:rPr>
          <w:t>https://www.chess.com/terms/knights-tour-chess</w:t>
        </w:r>
      </w:hyperlink>
    </w:p>
    <w:p w14:paraId="4C6A47D0" w14:textId="77777777" w:rsidR="00365970" w:rsidRPr="00F20C6B" w:rsidRDefault="00365970" w:rsidP="00DC0738">
      <w:pPr>
        <w:spacing w:line="240" w:lineRule="auto"/>
        <w:jc w:val="left"/>
        <w:rPr>
          <w:szCs w:val="18"/>
        </w:rPr>
      </w:pPr>
    </w:p>
    <w:p w14:paraId="34173E26" w14:textId="078D7414" w:rsidR="00245C65" w:rsidRDefault="00086B48" w:rsidP="00DC0738">
      <w:pPr>
        <w:spacing w:line="240" w:lineRule="auto"/>
        <w:jc w:val="left"/>
        <w:rPr>
          <w:szCs w:val="18"/>
        </w:rPr>
      </w:pPr>
      <w:r w:rsidRPr="00F20C6B">
        <w:rPr>
          <w:szCs w:val="18"/>
        </w:rPr>
        <w:t xml:space="preserve">[3] </w:t>
      </w:r>
      <w:hyperlink r:id="rId30" w:history="1">
        <w:r w:rsidRPr="00F20C6B">
          <w:rPr>
            <w:szCs w:val="18"/>
          </w:rPr>
          <w:t>https://www.mrexcel.com/board/threads/tough-problem-4-vba.365052/page-3</w:t>
        </w:r>
      </w:hyperlink>
    </w:p>
    <w:p w14:paraId="58AAE221" w14:textId="77777777" w:rsidR="00365970" w:rsidRPr="00F20C6B" w:rsidRDefault="00365970" w:rsidP="00DC0738">
      <w:pPr>
        <w:spacing w:line="240" w:lineRule="auto"/>
        <w:jc w:val="left"/>
        <w:rPr>
          <w:szCs w:val="18"/>
        </w:rPr>
      </w:pPr>
    </w:p>
    <w:p w14:paraId="758AC2A5" w14:textId="65317C21" w:rsidR="00245C65" w:rsidRDefault="00245C65" w:rsidP="00DC0738">
      <w:pPr>
        <w:spacing w:line="240" w:lineRule="auto"/>
        <w:jc w:val="left"/>
        <w:rPr>
          <w:szCs w:val="18"/>
        </w:rPr>
      </w:pPr>
      <w:r w:rsidRPr="00F20C6B">
        <w:rPr>
          <w:szCs w:val="18"/>
        </w:rPr>
        <w:t xml:space="preserve">[4] </w:t>
      </w:r>
      <w:hyperlink r:id="rId31" w:history="1">
        <w:r w:rsidRPr="00F20C6B">
          <w:rPr>
            <w:szCs w:val="18"/>
          </w:rPr>
          <w:t>https://blogs.sap.com/2018/10/29/solving-the-knights-tour-problem-with-hana-graph/</w:t>
        </w:r>
      </w:hyperlink>
    </w:p>
    <w:p w14:paraId="3673F1E7" w14:textId="77777777" w:rsidR="00365970" w:rsidRPr="00F20C6B" w:rsidRDefault="00365970" w:rsidP="00DC0738">
      <w:pPr>
        <w:spacing w:line="240" w:lineRule="auto"/>
        <w:jc w:val="left"/>
        <w:rPr>
          <w:szCs w:val="18"/>
        </w:rPr>
      </w:pPr>
    </w:p>
    <w:p w14:paraId="28594780" w14:textId="191404AF" w:rsidR="00245C65" w:rsidRDefault="00245C65" w:rsidP="00DC0738">
      <w:pPr>
        <w:spacing w:line="240" w:lineRule="auto"/>
        <w:jc w:val="left"/>
        <w:rPr>
          <w:szCs w:val="18"/>
        </w:rPr>
      </w:pPr>
      <w:r w:rsidRPr="00F20C6B">
        <w:rPr>
          <w:szCs w:val="18"/>
        </w:rPr>
        <w:t xml:space="preserve">[5] </w:t>
      </w:r>
      <w:hyperlink r:id="rId32" w:history="1">
        <w:r w:rsidRPr="00F20C6B">
          <w:rPr>
            <w:szCs w:val="18"/>
          </w:rPr>
          <w:t>https://youtu.be/pwlxQeHchFQ</w:t>
        </w:r>
      </w:hyperlink>
    </w:p>
    <w:p w14:paraId="30047847" w14:textId="77777777" w:rsidR="00365970" w:rsidRPr="00F20C6B" w:rsidRDefault="00365970" w:rsidP="00DC0738">
      <w:pPr>
        <w:spacing w:line="240" w:lineRule="auto"/>
        <w:jc w:val="left"/>
        <w:rPr>
          <w:szCs w:val="18"/>
        </w:rPr>
      </w:pPr>
    </w:p>
    <w:p w14:paraId="527FA8D0" w14:textId="3687194E" w:rsidR="00086B48" w:rsidRDefault="00245C65" w:rsidP="00DC0738">
      <w:pPr>
        <w:spacing w:line="240" w:lineRule="auto"/>
        <w:jc w:val="left"/>
        <w:rPr>
          <w:szCs w:val="18"/>
        </w:rPr>
      </w:pPr>
      <w:r w:rsidRPr="00F20C6B">
        <w:rPr>
          <w:szCs w:val="18"/>
        </w:rPr>
        <w:t>[6]</w:t>
      </w:r>
      <w:r w:rsidR="009E051F">
        <w:rPr>
          <w:szCs w:val="18"/>
        </w:rPr>
        <w:t xml:space="preserve"> </w:t>
      </w:r>
      <w:hyperlink r:id="rId33" w:history="1">
        <w:r w:rsidR="009E051F" w:rsidRPr="006D1245">
          <w:rPr>
            <w:rStyle w:val="Hyperlink"/>
            <w:szCs w:val="18"/>
          </w:rPr>
          <w:t>https://youtu.be/ab_dY3dZFHM</w:t>
        </w:r>
      </w:hyperlink>
    </w:p>
    <w:p w14:paraId="77E2932F" w14:textId="77777777" w:rsidR="00365970" w:rsidRDefault="00365970" w:rsidP="00DC0738">
      <w:pPr>
        <w:spacing w:line="240" w:lineRule="auto"/>
        <w:jc w:val="left"/>
        <w:rPr>
          <w:szCs w:val="18"/>
        </w:rPr>
      </w:pPr>
    </w:p>
    <w:p w14:paraId="61B417F6" w14:textId="4A3567B6" w:rsidR="007D1C79" w:rsidRDefault="007D1C79" w:rsidP="00DC0738">
      <w:pPr>
        <w:spacing w:line="240" w:lineRule="auto"/>
        <w:jc w:val="left"/>
        <w:rPr>
          <w:szCs w:val="18"/>
        </w:rPr>
      </w:pPr>
      <w:r w:rsidRPr="007D1C79">
        <w:rPr>
          <w:szCs w:val="18"/>
        </w:rPr>
        <w:t xml:space="preserve">[7] W.W. Ball and H.S.M. Coxeter, Mathematical Recreations and Essays (University of Toronto Press, Toronto, 12th ed., 1974). </w:t>
      </w:r>
    </w:p>
    <w:p w14:paraId="7DD891D9" w14:textId="77777777" w:rsidR="00365970" w:rsidRDefault="00365970" w:rsidP="00DC0738">
      <w:pPr>
        <w:spacing w:line="240" w:lineRule="auto"/>
        <w:jc w:val="left"/>
        <w:rPr>
          <w:szCs w:val="18"/>
        </w:rPr>
      </w:pPr>
    </w:p>
    <w:p w14:paraId="010023C9" w14:textId="78601EC6" w:rsidR="006E4F09" w:rsidRDefault="006E4F09" w:rsidP="00DC0738">
      <w:pPr>
        <w:spacing w:line="240" w:lineRule="auto"/>
        <w:jc w:val="left"/>
        <w:rPr>
          <w:szCs w:val="18"/>
        </w:rPr>
      </w:pPr>
      <w:r>
        <w:rPr>
          <w:szCs w:val="18"/>
        </w:rPr>
        <w:t xml:space="preserve">[8] </w:t>
      </w:r>
      <w:r w:rsidRPr="006E4F09">
        <w:rPr>
          <w:szCs w:val="18"/>
        </w:rPr>
        <w:t xml:space="preserve">H.E. Dudeney, Amusements in Mathematics (Thomas Nelson &amp; Sons, 1917). </w:t>
      </w:r>
    </w:p>
    <w:p w14:paraId="1A899655" w14:textId="77777777" w:rsidR="00365970" w:rsidRDefault="00365970" w:rsidP="00DC0738">
      <w:pPr>
        <w:spacing w:line="240" w:lineRule="auto"/>
        <w:jc w:val="left"/>
        <w:rPr>
          <w:szCs w:val="18"/>
        </w:rPr>
      </w:pPr>
    </w:p>
    <w:p w14:paraId="2CDD8D51" w14:textId="2B58ECDC" w:rsidR="006E4F09" w:rsidRDefault="006E4F09" w:rsidP="00DC0738">
      <w:pPr>
        <w:spacing w:line="240" w:lineRule="auto"/>
        <w:jc w:val="left"/>
        <w:rPr>
          <w:szCs w:val="18"/>
        </w:rPr>
      </w:pPr>
      <w:r>
        <w:rPr>
          <w:szCs w:val="18"/>
        </w:rPr>
        <w:t xml:space="preserve">[9] </w:t>
      </w:r>
      <w:r w:rsidRPr="006E4F09">
        <w:rPr>
          <w:szCs w:val="18"/>
        </w:rPr>
        <w:t xml:space="preserve">H.E. Dudeney, Amusements in Mathematics (Dover, New York, 1970). </w:t>
      </w:r>
    </w:p>
    <w:p w14:paraId="0D836D52" w14:textId="77777777" w:rsidR="00365970" w:rsidRDefault="00365970" w:rsidP="00DC0738">
      <w:pPr>
        <w:spacing w:line="240" w:lineRule="auto"/>
        <w:jc w:val="left"/>
        <w:rPr>
          <w:szCs w:val="18"/>
        </w:rPr>
      </w:pPr>
    </w:p>
    <w:p w14:paraId="3C088263" w14:textId="06059B83" w:rsidR="006E4F09" w:rsidRDefault="006E4F09" w:rsidP="00DC0738">
      <w:pPr>
        <w:spacing w:line="240" w:lineRule="auto"/>
        <w:jc w:val="left"/>
        <w:rPr>
          <w:szCs w:val="18"/>
        </w:rPr>
      </w:pPr>
      <w:r>
        <w:rPr>
          <w:szCs w:val="18"/>
        </w:rPr>
        <w:t xml:space="preserve">[10] </w:t>
      </w:r>
      <w:r w:rsidRPr="006E4F09">
        <w:rPr>
          <w:szCs w:val="18"/>
        </w:rPr>
        <w:t xml:space="preserve">L. Euler, Solution </w:t>
      </w:r>
      <w:proofErr w:type="spellStart"/>
      <w:r w:rsidRPr="006E4F09">
        <w:rPr>
          <w:szCs w:val="18"/>
        </w:rPr>
        <w:t>d’une</w:t>
      </w:r>
      <w:proofErr w:type="spellEnd"/>
      <w:r w:rsidRPr="006E4F09">
        <w:rPr>
          <w:szCs w:val="18"/>
        </w:rPr>
        <w:t xml:space="preserve"> question </w:t>
      </w:r>
      <w:proofErr w:type="spellStart"/>
      <w:r w:rsidRPr="006E4F09">
        <w:rPr>
          <w:szCs w:val="18"/>
        </w:rPr>
        <w:t>curieuse</w:t>
      </w:r>
      <w:proofErr w:type="spellEnd"/>
      <w:r w:rsidRPr="006E4F09">
        <w:rPr>
          <w:szCs w:val="18"/>
        </w:rPr>
        <w:t xml:space="preserve"> qui ne </w:t>
      </w:r>
      <w:proofErr w:type="spellStart"/>
      <w:r w:rsidRPr="006E4F09">
        <w:rPr>
          <w:szCs w:val="18"/>
        </w:rPr>
        <w:t>paroit</w:t>
      </w:r>
      <w:proofErr w:type="spellEnd"/>
      <w:r w:rsidRPr="006E4F09">
        <w:rPr>
          <w:szCs w:val="18"/>
        </w:rPr>
        <w:t xml:space="preserve"> </w:t>
      </w:r>
      <w:proofErr w:type="spellStart"/>
      <w:r w:rsidRPr="006E4F09">
        <w:rPr>
          <w:szCs w:val="18"/>
        </w:rPr>
        <w:t>soumise</w:t>
      </w:r>
      <w:proofErr w:type="spellEnd"/>
      <w:r w:rsidRPr="006E4F09">
        <w:rPr>
          <w:szCs w:val="18"/>
        </w:rPr>
        <w:t xml:space="preserve"> </w:t>
      </w:r>
      <w:proofErr w:type="gramStart"/>
      <w:r w:rsidRPr="006E4F09">
        <w:rPr>
          <w:szCs w:val="18"/>
        </w:rPr>
        <w:t>a</w:t>
      </w:r>
      <w:proofErr w:type="gramEnd"/>
      <w:r w:rsidRPr="006E4F09">
        <w:rPr>
          <w:szCs w:val="18"/>
        </w:rPr>
        <w:t xml:space="preserve"> </w:t>
      </w:r>
      <w:proofErr w:type="spellStart"/>
      <w:r w:rsidRPr="006E4F09">
        <w:rPr>
          <w:szCs w:val="18"/>
        </w:rPr>
        <w:t>aucune</w:t>
      </w:r>
      <w:proofErr w:type="spellEnd"/>
      <w:r w:rsidRPr="006E4F09">
        <w:rPr>
          <w:szCs w:val="18"/>
        </w:rPr>
        <w:t xml:space="preserve"> </w:t>
      </w:r>
      <w:proofErr w:type="spellStart"/>
      <w:r w:rsidRPr="006E4F09">
        <w:rPr>
          <w:szCs w:val="18"/>
        </w:rPr>
        <w:t>analyse</w:t>
      </w:r>
      <w:proofErr w:type="spellEnd"/>
      <w:r w:rsidRPr="006E4F09">
        <w:rPr>
          <w:szCs w:val="18"/>
        </w:rPr>
        <w:t xml:space="preserve">, Mem. Acad. Sci. Berlin, (1959) 310-337. </w:t>
      </w:r>
    </w:p>
    <w:p w14:paraId="202BB753" w14:textId="77777777" w:rsidR="00365970" w:rsidRDefault="00365970" w:rsidP="00DC0738">
      <w:pPr>
        <w:spacing w:line="240" w:lineRule="auto"/>
        <w:jc w:val="left"/>
        <w:rPr>
          <w:szCs w:val="18"/>
        </w:rPr>
      </w:pPr>
    </w:p>
    <w:p w14:paraId="0307BFC4" w14:textId="2F941AAD" w:rsidR="00A6417F" w:rsidRDefault="00A6417F" w:rsidP="00DC0738">
      <w:pPr>
        <w:spacing w:line="240" w:lineRule="auto"/>
        <w:jc w:val="left"/>
        <w:rPr>
          <w:szCs w:val="18"/>
        </w:rPr>
      </w:pPr>
      <w:r>
        <w:rPr>
          <w:szCs w:val="18"/>
        </w:rPr>
        <w:t xml:space="preserve">[11] Link for referred paper: </w:t>
      </w:r>
      <w:hyperlink r:id="rId34" w:history="1">
        <w:r w:rsidRPr="006D1245">
          <w:rPr>
            <w:rStyle w:val="Hyperlink"/>
            <w:szCs w:val="18"/>
          </w:rPr>
          <w:t>https://core.ac.uk/download/pdf/81964499.pdf</w:t>
        </w:r>
      </w:hyperlink>
    </w:p>
    <w:p w14:paraId="5FD02F05" w14:textId="50A8BA4B" w:rsidR="00DC0738" w:rsidRDefault="00DC0738" w:rsidP="00DC0738">
      <w:pPr>
        <w:spacing w:line="240" w:lineRule="auto"/>
        <w:jc w:val="left"/>
        <w:rPr>
          <w:szCs w:val="18"/>
        </w:rPr>
      </w:pPr>
    </w:p>
    <w:p w14:paraId="54F0FA2E" w14:textId="4824B09C" w:rsidR="00DC0738" w:rsidRDefault="00DC0738" w:rsidP="00DC0738">
      <w:pPr>
        <w:spacing w:line="240" w:lineRule="auto"/>
        <w:jc w:val="left"/>
        <w:rPr>
          <w:szCs w:val="18"/>
        </w:rPr>
      </w:pPr>
      <w:r>
        <w:rPr>
          <w:szCs w:val="18"/>
        </w:rPr>
        <w:t xml:space="preserve">[12] </w:t>
      </w:r>
      <w:r w:rsidRPr="00DC0738">
        <w:rPr>
          <w:szCs w:val="18"/>
        </w:rPr>
        <w:t xml:space="preserve">A. Conrad, T. </w:t>
      </w:r>
      <w:proofErr w:type="spellStart"/>
      <w:r w:rsidRPr="00DC0738">
        <w:rPr>
          <w:szCs w:val="18"/>
        </w:rPr>
        <w:t>Hindrichs</w:t>
      </w:r>
      <w:proofErr w:type="spellEnd"/>
      <w:r w:rsidRPr="00DC0738">
        <w:rPr>
          <w:szCs w:val="18"/>
        </w:rPr>
        <w:t xml:space="preserve">, H. </w:t>
      </w:r>
      <w:proofErr w:type="spellStart"/>
      <w:r w:rsidRPr="00DC0738">
        <w:rPr>
          <w:szCs w:val="18"/>
        </w:rPr>
        <w:t>Morsy</w:t>
      </w:r>
      <w:proofErr w:type="spellEnd"/>
      <w:r w:rsidRPr="00DC0738">
        <w:rPr>
          <w:szCs w:val="18"/>
        </w:rPr>
        <w:t xml:space="preserve"> and 1. Wegener, Wie es dem springer </w:t>
      </w:r>
      <w:proofErr w:type="spellStart"/>
      <w:r w:rsidRPr="00DC0738">
        <w:rPr>
          <w:szCs w:val="18"/>
        </w:rPr>
        <w:t>gelang</w:t>
      </w:r>
      <w:proofErr w:type="spellEnd"/>
      <w:r w:rsidRPr="00DC0738">
        <w:rPr>
          <w:szCs w:val="18"/>
        </w:rPr>
        <w:t xml:space="preserve">, </w:t>
      </w:r>
      <w:proofErr w:type="spellStart"/>
      <w:r w:rsidRPr="00DC0738">
        <w:rPr>
          <w:szCs w:val="18"/>
        </w:rPr>
        <w:t>schachbretter</w:t>
      </w:r>
      <w:proofErr w:type="spellEnd"/>
      <w:r w:rsidRPr="00DC0738">
        <w:rPr>
          <w:szCs w:val="18"/>
        </w:rPr>
        <w:t xml:space="preserve"> </w:t>
      </w:r>
      <w:proofErr w:type="spellStart"/>
      <w:r w:rsidRPr="00DC0738">
        <w:rPr>
          <w:szCs w:val="18"/>
        </w:rPr>
        <w:t>beliebiger</w:t>
      </w:r>
      <w:proofErr w:type="spellEnd"/>
      <w:r w:rsidRPr="00DC0738">
        <w:rPr>
          <w:szCs w:val="18"/>
        </w:rPr>
        <w:t xml:space="preserve"> </w:t>
      </w:r>
      <w:proofErr w:type="spellStart"/>
      <w:r w:rsidRPr="00DC0738">
        <w:rPr>
          <w:szCs w:val="18"/>
        </w:rPr>
        <w:t>groesse</w:t>
      </w:r>
      <w:proofErr w:type="spellEnd"/>
      <w:r w:rsidRPr="00DC0738">
        <w:rPr>
          <w:szCs w:val="18"/>
        </w:rPr>
        <w:t xml:space="preserve"> und </w:t>
      </w:r>
      <w:proofErr w:type="spellStart"/>
      <w:r w:rsidRPr="00DC0738">
        <w:rPr>
          <w:szCs w:val="18"/>
        </w:rPr>
        <w:t>zwischen</w:t>
      </w:r>
      <w:proofErr w:type="spellEnd"/>
      <w:r w:rsidRPr="00DC0738">
        <w:rPr>
          <w:szCs w:val="18"/>
        </w:rPr>
        <w:t xml:space="preserve"> </w:t>
      </w:r>
      <w:proofErr w:type="spellStart"/>
      <w:r w:rsidRPr="00DC0738">
        <w:rPr>
          <w:szCs w:val="18"/>
        </w:rPr>
        <w:t>beliebig</w:t>
      </w:r>
      <w:proofErr w:type="spellEnd"/>
      <w:r w:rsidRPr="00DC0738">
        <w:rPr>
          <w:szCs w:val="18"/>
        </w:rPr>
        <w:t xml:space="preserve"> </w:t>
      </w:r>
      <w:proofErr w:type="spellStart"/>
      <w:r w:rsidRPr="00DC0738">
        <w:rPr>
          <w:szCs w:val="18"/>
        </w:rPr>
        <w:t>vorgegebenen</w:t>
      </w:r>
      <w:proofErr w:type="spellEnd"/>
      <w:r w:rsidRPr="00DC0738">
        <w:rPr>
          <w:szCs w:val="18"/>
        </w:rPr>
        <w:t xml:space="preserve"> </w:t>
      </w:r>
      <w:proofErr w:type="spellStart"/>
      <w:r w:rsidRPr="00DC0738">
        <w:rPr>
          <w:szCs w:val="18"/>
        </w:rPr>
        <w:t>anfangs</w:t>
      </w:r>
      <w:proofErr w:type="spellEnd"/>
      <w:r w:rsidRPr="00DC0738">
        <w:rPr>
          <w:szCs w:val="18"/>
        </w:rPr>
        <w:t xml:space="preserve">- und </w:t>
      </w:r>
      <w:proofErr w:type="spellStart"/>
      <w:r w:rsidRPr="00DC0738">
        <w:rPr>
          <w:szCs w:val="18"/>
        </w:rPr>
        <w:t>endfeldem</w:t>
      </w:r>
      <w:proofErr w:type="spellEnd"/>
      <w:r w:rsidRPr="00DC0738">
        <w:rPr>
          <w:szCs w:val="18"/>
        </w:rPr>
        <w:t xml:space="preserve"> </w:t>
      </w:r>
      <w:proofErr w:type="spellStart"/>
      <w:r w:rsidRPr="00DC0738">
        <w:rPr>
          <w:szCs w:val="18"/>
        </w:rPr>
        <w:t>vollstaendig</w:t>
      </w:r>
      <w:proofErr w:type="spellEnd"/>
      <w:r w:rsidRPr="00DC0738">
        <w:rPr>
          <w:szCs w:val="18"/>
        </w:rPr>
        <w:t xml:space="preserve"> </w:t>
      </w:r>
      <w:proofErr w:type="spellStart"/>
      <w:r w:rsidRPr="00DC0738">
        <w:rPr>
          <w:szCs w:val="18"/>
        </w:rPr>
        <w:t>abzuschreiten</w:t>
      </w:r>
      <w:proofErr w:type="spellEnd"/>
      <w:r w:rsidRPr="00DC0738">
        <w:rPr>
          <w:szCs w:val="18"/>
        </w:rPr>
        <w:t xml:space="preserve">, Spektrum der </w:t>
      </w:r>
      <w:proofErr w:type="spellStart"/>
      <w:r w:rsidRPr="00DC0738">
        <w:rPr>
          <w:szCs w:val="18"/>
        </w:rPr>
        <w:t>Wissenschaft</w:t>
      </w:r>
      <w:proofErr w:type="spellEnd"/>
      <w:r w:rsidRPr="00DC0738">
        <w:rPr>
          <w:szCs w:val="18"/>
        </w:rPr>
        <w:t xml:space="preserve">, (1992) p. 10-14. </w:t>
      </w:r>
    </w:p>
    <w:p w14:paraId="4298391F" w14:textId="77777777" w:rsidR="00365970" w:rsidRPr="00DC0738" w:rsidRDefault="00365970" w:rsidP="00DC0738">
      <w:pPr>
        <w:spacing w:line="240" w:lineRule="auto"/>
        <w:jc w:val="left"/>
        <w:rPr>
          <w:szCs w:val="18"/>
        </w:rPr>
      </w:pPr>
    </w:p>
    <w:p w14:paraId="71240A74" w14:textId="6129AD08" w:rsidR="00DC0738" w:rsidRPr="00DC0738" w:rsidRDefault="00DC0738" w:rsidP="00DC0738">
      <w:pPr>
        <w:spacing w:line="240" w:lineRule="auto"/>
        <w:jc w:val="left"/>
        <w:rPr>
          <w:szCs w:val="18"/>
        </w:rPr>
      </w:pPr>
      <w:r w:rsidRPr="00DC0738">
        <w:rPr>
          <w:szCs w:val="18"/>
        </w:rPr>
        <w:t xml:space="preserve">[13] A. Conrad, T. </w:t>
      </w:r>
      <w:proofErr w:type="spellStart"/>
      <w:r w:rsidRPr="00DC0738">
        <w:rPr>
          <w:szCs w:val="18"/>
        </w:rPr>
        <w:t>Hindrichs</w:t>
      </w:r>
      <w:proofErr w:type="spellEnd"/>
      <w:r w:rsidRPr="00DC0738">
        <w:rPr>
          <w:szCs w:val="18"/>
        </w:rPr>
        <w:t xml:space="preserve">, H. </w:t>
      </w:r>
      <w:proofErr w:type="spellStart"/>
      <w:r w:rsidRPr="00DC0738">
        <w:rPr>
          <w:szCs w:val="18"/>
        </w:rPr>
        <w:t>Morsy</w:t>
      </w:r>
      <w:proofErr w:type="spellEnd"/>
      <w:r w:rsidRPr="00DC0738">
        <w:rPr>
          <w:szCs w:val="18"/>
        </w:rPr>
        <w:t xml:space="preserve"> and I. Wegener, Solution of the knight’s Hamiltonian path problem on chessboards, Discrete App. Math. 50 (1994) 125-134. </w:t>
      </w:r>
    </w:p>
    <w:p w14:paraId="4FA032CA" w14:textId="4220F378" w:rsidR="00550EA3" w:rsidRDefault="00550EA3" w:rsidP="00DC0738">
      <w:pPr>
        <w:spacing w:line="240" w:lineRule="auto"/>
        <w:jc w:val="left"/>
        <w:rPr>
          <w:szCs w:val="18"/>
        </w:rPr>
      </w:pPr>
    </w:p>
    <w:p w14:paraId="052909C8" w14:textId="08AFD091" w:rsidR="00550EA3" w:rsidRDefault="00550EA3" w:rsidP="00DC0738">
      <w:pPr>
        <w:spacing w:line="240" w:lineRule="auto"/>
        <w:jc w:val="left"/>
        <w:rPr>
          <w:szCs w:val="18"/>
        </w:rPr>
      </w:pPr>
      <w:r w:rsidRPr="00550EA3">
        <w:rPr>
          <w:rFonts w:cs="Linux Libertine"/>
          <w:b/>
          <w:sz w:val="22"/>
          <w14:ligatures w14:val="standard"/>
        </w:rPr>
        <w:t>GitHub</w:t>
      </w:r>
    </w:p>
    <w:p w14:paraId="679739D9" w14:textId="1FC0B110" w:rsidR="00550EA3" w:rsidRDefault="00550EA3" w:rsidP="00DC0738">
      <w:pPr>
        <w:spacing w:line="240" w:lineRule="auto"/>
        <w:jc w:val="left"/>
        <w:rPr>
          <w:szCs w:val="18"/>
        </w:rPr>
      </w:pPr>
    </w:p>
    <w:bookmarkStart w:id="1" w:name="intm"/>
    <w:bookmarkEnd w:id="0"/>
    <w:bookmarkEnd w:id="1"/>
    <w:p w14:paraId="79FF2092" w14:textId="691ECBAD" w:rsidR="00586A35" w:rsidRDefault="009229E7" w:rsidP="00DC0738">
      <w:pPr>
        <w:spacing w:line="240" w:lineRule="auto"/>
        <w:jc w:val="left"/>
        <w:rPr>
          <w:szCs w:val="18"/>
        </w:rPr>
      </w:pPr>
      <w:r>
        <w:rPr>
          <w:szCs w:val="18"/>
        </w:rPr>
        <w:fldChar w:fldCharType="begin"/>
      </w:r>
      <w:r>
        <w:rPr>
          <w:szCs w:val="18"/>
        </w:rPr>
        <w:instrText xml:space="preserve"> HYPERLINK "https://github.com/Roja-Kamble/algorithm-project" </w:instrText>
      </w:r>
      <w:r>
        <w:rPr>
          <w:szCs w:val="18"/>
        </w:rPr>
        <w:fldChar w:fldCharType="separate"/>
      </w:r>
      <w:r w:rsidRPr="009229E7">
        <w:rPr>
          <w:rStyle w:val="Hyperlink"/>
          <w:szCs w:val="18"/>
        </w:rPr>
        <w:t>https://github.com/Roja-Kamble/algorithm-project</w:t>
      </w:r>
      <w:r>
        <w:rPr>
          <w:szCs w:val="18"/>
        </w:rPr>
        <w:fldChar w:fldCharType="end"/>
      </w:r>
    </w:p>
    <w:p w14:paraId="5D78AE00" w14:textId="79B81408" w:rsidR="004B0308" w:rsidRDefault="004B0308" w:rsidP="00DC0738">
      <w:pPr>
        <w:spacing w:line="240" w:lineRule="auto"/>
        <w:jc w:val="left"/>
        <w:rPr>
          <w:szCs w:val="18"/>
        </w:rPr>
      </w:pPr>
    </w:p>
    <w:p w14:paraId="25E57589" w14:textId="77777777" w:rsidR="004B0308" w:rsidRPr="009229E7" w:rsidRDefault="004B0308" w:rsidP="00DC0738">
      <w:pPr>
        <w:spacing w:line="240" w:lineRule="auto"/>
        <w:jc w:val="left"/>
        <w:rPr>
          <w:szCs w:val="18"/>
        </w:rPr>
      </w:pPr>
    </w:p>
    <w:p w14:paraId="34409621" w14:textId="77777777" w:rsidR="00550EA3" w:rsidRPr="00086B48" w:rsidRDefault="00550EA3" w:rsidP="00DC0738">
      <w:pPr>
        <w:pStyle w:val="Extract"/>
        <w:ind w:left="0"/>
        <w:rPr>
          <w:szCs w:val="18"/>
          <w:lang w:eastAsia="ja-JP"/>
          <w14:ligatures w14:val="standard"/>
        </w:rPr>
      </w:pPr>
    </w:p>
    <w:sectPr w:rsidR="00550EA3" w:rsidRPr="00086B48" w:rsidSect="00BB2DF4">
      <w:endnotePr>
        <w:numFmt w:val="decimal"/>
      </w:endnotePr>
      <w:type w:val="continuous"/>
      <w:pgSz w:w="12240" w:h="15840" w:code="9"/>
      <w:pgMar w:top="720" w:right="720" w:bottom="720" w:left="72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1EF67" w14:textId="77777777" w:rsidR="007252DF" w:rsidRDefault="007252DF">
      <w:r>
        <w:separator/>
      </w:r>
    </w:p>
  </w:endnote>
  <w:endnote w:type="continuationSeparator" w:id="0">
    <w:p w14:paraId="12F3CC22" w14:textId="77777777" w:rsidR="007252DF" w:rsidRDefault="007252DF">
      <w:r>
        <w:continuationSeparator/>
      </w:r>
    </w:p>
  </w:endnote>
  <w:endnote w:type="continuationNotice" w:id="1">
    <w:p w14:paraId="267F10B1" w14:textId="77777777" w:rsidR="007252DF" w:rsidRDefault="007252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4D"/>
    <w:family w:val="decorative"/>
    <w:pitch w:val="variable"/>
    <w:sig w:usb0="00000003" w:usb1="0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0794634"/>
      <w:docPartObj>
        <w:docPartGallery w:val="Page Numbers (Bottom of Page)"/>
        <w:docPartUnique/>
      </w:docPartObj>
    </w:sdtPr>
    <w:sdtEndPr>
      <w:rPr>
        <w:rStyle w:val="PageNumber"/>
      </w:rPr>
    </w:sdtEndPr>
    <w:sdtContent>
      <w:p w14:paraId="7458030E" w14:textId="57D46DCC" w:rsidR="00BB2DF4" w:rsidRDefault="00BB2DF4" w:rsidP="006D124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D2961C0" w14:textId="77777777" w:rsidR="00586A35" w:rsidRPr="00586A35" w:rsidRDefault="00586A35" w:rsidP="00586A35">
    <w:pPr>
      <w:pStyle w:val="Footer"/>
      <w:rPr>
        <w:rStyle w:val="PageNumber"/>
        <w:rFonts w:ascii="Linux Biolinum" w:hAnsi="Linux Biolinum" w:cs="Linux Biolinum"/>
      </w:rPr>
    </w:pPr>
  </w:p>
  <w:p w14:paraId="37980A99"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5207920"/>
      <w:docPartObj>
        <w:docPartGallery w:val="Page Numbers (Bottom of Page)"/>
        <w:docPartUnique/>
      </w:docPartObj>
    </w:sdtPr>
    <w:sdtEndPr>
      <w:rPr>
        <w:rStyle w:val="PageNumber"/>
      </w:rPr>
    </w:sdtEndPr>
    <w:sdtContent>
      <w:p w14:paraId="0B85034E" w14:textId="024C7095" w:rsidR="00BB2DF4" w:rsidRDefault="00BB2DF4" w:rsidP="006D124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E7A132C"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95674" w14:textId="77777777" w:rsidR="007252DF" w:rsidRDefault="007252DF">
      <w:r>
        <w:separator/>
      </w:r>
    </w:p>
  </w:footnote>
  <w:footnote w:type="continuationSeparator" w:id="0">
    <w:p w14:paraId="67809999" w14:textId="77777777" w:rsidR="007252DF" w:rsidRDefault="007252DF">
      <w:r>
        <w:continuationSeparator/>
      </w:r>
    </w:p>
  </w:footnote>
  <w:footnote w:type="continuationNotice" w:id="1">
    <w:p w14:paraId="23C6FF12" w14:textId="77777777" w:rsidR="007252DF" w:rsidRDefault="007252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C079CA" w:rsidRPr="00586A35" w14:paraId="24EB3431" w14:textId="77777777" w:rsidTr="00AE4275">
      <w:tc>
        <w:tcPr>
          <w:tcW w:w="2500" w:type="pct"/>
          <w:vAlign w:val="center"/>
        </w:tcPr>
        <w:p w14:paraId="5B2EB7A4" w14:textId="77777777" w:rsidR="00C079CA" w:rsidRPr="00586A35" w:rsidRDefault="00C079CA" w:rsidP="00C079CA">
          <w:pPr>
            <w:pStyle w:val="Header"/>
            <w:tabs>
              <w:tab w:val="clear" w:pos="4320"/>
              <w:tab w:val="clear" w:pos="8640"/>
            </w:tabs>
            <w:jc w:val="left"/>
            <w:rPr>
              <w:rFonts w:ascii="Linux Biolinum" w:hAnsi="Linux Biolinum" w:cs="Linux Biolinum"/>
            </w:rPr>
          </w:pPr>
          <w:r>
            <w:rPr>
              <w:rFonts w:ascii="Linux Biolinum" w:hAnsi="Linux Biolinum" w:cs="Linux Biolinum"/>
            </w:rPr>
            <w:t>Knight’s travails</w:t>
          </w:r>
        </w:p>
      </w:tc>
      <w:tc>
        <w:tcPr>
          <w:tcW w:w="2500" w:type="pct"/>
          <w:vAlign w:val="center"/>
        </w:tcPr>
        <w:p w14:paraId="2A47F0BC" w14:textId="77777777" w:rsidR="00C079CA" w:rsidRPr="00586A35" w:rsidRDefault="00C079CA" w:rsidP="00C079CA">
          <w:pPr>
            <w:pStyle w:val="Header"/>
            <w:tabs>
              <w:tab w:val="clear" w:pos="4320"/>
              <w:tab w:val="clear" w:pos="8640"/>
            </w:tabs>
            <w:jc w:val="right"/>
            <w:rPr>
              <w:rFonts w:ascii="Linux Biolinum" w:hAnsi="Linux Biolinum" w:cs="Linux Biolinum"/>
            </w:rPr>
          </w:pPr>
          <w:r>
            <w:rPr>
              <w:rFonts w:ascii="Linux Biolinum" w:hAnsi="Linux Biolinum" w:cs="Linux Biolinum"/>
            </w:rPr>
            <w:t>University of North Texas</w:t>
          </w:r>
        </w:p>
      </w:tc>
    </w:tr>
  </w:tbl>
  <w:p w14:paraId="43544940" w14:textId="3A3C9842" w:rsidR="002B01E4" w:rsidRPr="00586A35" w:rsidRDefault="00F16AFA" w:rsidP="00F16AFA">
    <w:pPr>
      <w:pStyle w:val="Header"/>
      <w:tabs>
        <w:tab w:val="clear" w:pos="4320"/>
        <w:tab w:val="clear" w:pos="8640"/>
        <w:tab w:val="left" w:pos="9250"/>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20C8A9B3" w14:textId="77777777" w:rsidTr="00586A35">
      <w:tc>
        <w:tcPr>
          <w:tcW w:w="2500" w:type="pct"/>
          <w:vAlign w:val="center"/>
        </w:tcPr>
        <w:p w14:paraId="52D39BC3" w14:textId="0A75EEA2" w:rsidR="00586A35" w:rsidRPr="00586A35" w:rsidRDefault="00C079CA" w:rsidP="00586A35">
          <w:pPr>
            <w:pStyle w:val="Header"/>
            <w:tabs>
              <w:tab w:val="clear" w:pos="4320"/>
              <w:tab w:val="clear" w:pos="8640"/>
            </w:tabs>
            <w:jc w:val="left"/>
            <w:rPr>
              <w:rFonts w:ascii="Linux Biolinum" w:hAnsi="Linux Biolinum" w:cs="Linux Biolinum"/>
            </w:rPr>
          </w:pPr>
          <w:r>
            <w:rPr>
              <w:rFonts w:ascii="Linux Biolinum" w:hAnsi="Linux Biolinum" w:cs="Linux Biolinum"/>
            </w:rPr>
            <w:t>Knight’s travails</w:t>
          </w:r>
        </w:p>
      </w:tc>
      <w:tc>
        <w:tcPr>
          <w:tcW w:w="2500" w:type="pct"/>
          <w:vAlign w:val="center"/>
        </w:tcPr>
        <w:p w14:paraId="1B0B6FB1" w14:textId="0DC10E0E" w:rsidR="00586A35" w:rsidRPr="00586A35" w:rsidRDefault="00C079CA"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University of North Texas</w:t>
          </w:r>
        </w:p>
      </w:tc>
    </w:tr>
  </w:tbl>
  <w:p w14:paraId="4D230E0B"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882C7F"/>
    <w:multiLevelType w:val="hybridMultilevel"/>
    <w:tmpl w:val="7F762FC2"/>
    <w:lvl w:ilvl="0" w:tplc="AE1A9F32">
      <w:start w:val="1"/>
      <w:numFmt w:val="bullet"/>
      <w:lvlText w:val="u"/>
      <w:lvlJc w:val="left"/>
      <w:pPr>
        <w:tabs>
          <w:tab w:val="num" w:pos="720"/>
        </w:tabs>
        <w:ind w:left="720" w:hanging="360"/>
      </w:pPr>
      <w:rPr>
        <w:rFonts w:ascii="Wingdings 3" w:hAnsi="Wingdings 3" w:hint="default"/>
      </w:rPr>
    </w:lvl>
    <w:lvl w:ilvl="1" w:tplc="EE5CFD04" w:tentative="1">
      <w:start w:val="1"/>
      <w:numFmt w:val="bullet"/>
      <w:lvlText w:val="u"/>
      <w:lvlJc w:val="left"/>
      <w:pPr>
        <w:tabs>
          <w:tab w:val="num" w:pos="1440"/>
        </w:tabs>
        <w:ind w:left="1440" w:hanging="360"/>
      </w:pPr>
      <w:rPr>
        <w:rFonts w:ascii="Wingdings 3" w:hAnsi="Wingdings 3" w:hint="default"/>
      </w:rPr>
    </w:lvl>
    <w:lvl w:ilvl="2" w:tplc="349E1E9C" w:tentative="1">
      <w:start w:val="1"/>
      <w:numFmt w:val="bullet"/>
      <w:lvlText w:val="u"/>
      <w:lvlJc w:val="left"/>
      <w:pPr>
        <w:tabs>
          <w:tab w:val="num" w:pos="2160"/>
        </w:tabs>
        <w:ind w:left="2160" w:hanging="360"/>
      </w:pPr>
      <w:rPr>
        <w:rFonts w:ascii="Wingdings 3" w:hAnsi="Wingdings 3" w:hint="default"/>
      </w:rPr>
    </w:lvl>
    <w:lvl w:ilvl="3" w:tplc="AAA4D71A" w:tentative="1">
      <w:start w:val="1"/>
      <w:numFmt w:val="bullet"/>
      <w:lvlText w:val="u"/>
      <w:lvlJc w:val="left"/>
      <w:pPr>
        <w:tabs>
          <w:tab w:val="num" w:pos="2880"/>
        </w:tabs>
        <w:ind w:left="2880" w:hanging="360"/>
      </w:pPr>
      <w:rPr>
        <w:rFonts w:ascii="Wingdings 3" w:hAnsi="Wingdings 3" w:hint="default"/>
      </w:rPr>
    </w:lvl>
    <w:lvl w:ilvl="4" w:tplc="A7840DC4" w:tentative="1">
      <w:start w:val="1"/>
      <w:numFmt w:val="bullet"/>
      <w:lvlText w:val="u"/>
      <w:lvlJc w:val="left"/>
      <w:pPr>
        <w:tabs>
          <w:tab w:val="num" w:pos="3600"/>
        </w:tabs>
        <w:ind w:left="3600" w:hanging="360"/>
      </w:pPr>
      <w:rPr>
        <w:rFonts w:ascii="Wingdings 3" w:hAnsi="Wingdings 3" w:hint="default"/>
      </w:rPr>
    </w:lvl>
    <w:lvl w:ilvl="5" w:tplc="547CA8C2" w:tentative="1">
      <w:start w:val="1"/>
      <w:numFmt w:val="bullet"/>
      <w:lvlText w:val="u"/>
      <w:lvlJc w:val="left"/>
      <w:pPr>
        <w:tabs>
          <w:tab w:val="num" w:pos="4320"/>
        </w:tabs>
        <w:ind w:left="4320" w:hanging="360"/>
      </w:pPr>
      <w:rPr>
        <w:rFonts w:ascii="Wingdings 3" w:hAnsi="Wingdings 3" w:hint="default"/>
      </w:rPr>
    </w:lvl>
    <w:lvl w:ilvl="6" w:tplc="C08E9806" w:tentative="1">
      <w:start w:val="1"/>
      <w:numFmt w:val="bullet"/>
      <w:lvlText w:val="u"/>
      <w:lvlJc w:val="left"/>
      <w:pPr>
        <w:tabs>
          <w:tab w:val="num" w:pos="5040"/>
        </w:tabs>
        <w:ind w:left="5040" w:hanging="360"/>
      </w:pPr>
      <w:rPr>
        <w:rFonts w:ascii="Wingdings 3" w:hAnsi="Wingdings 3" w:hint="default"/>
      </w:rPr>
    </w:lvl>
    <w:lvl w:ilvl="7" w:tplc="8EF48B78" w:tentative="1">
      <w:start w:val="1"/>
      <w:numFmt w:val="bullet"/>
      <w:lvlText w:val="u"/>
      <w:lvlJc w:val="left"/>
      <w:pPr>
        <w:tabs>
          <w:tab w:val="num" w:pos="5760"/>
        </w:tabs>
        <w:ind w:left="5760" w:hanging="360"/>
      </w:pPr>
      <w:rPr>
        <w:rFonts w:ascii="Wingdings 3" w:hAnsi="Wingdings 3" w:hint="default"/>
      </w:rPr>
    </w:lvl>
    <w:lvl w:ilvl="8" w:tplc="FA7AC56A" w:tentative="1">
      <w:start w:val="1"/>
      <w:numFmt w:val="bullet"/>
      <w:lvlText w:val="u"/>
      <w:lvlJc w:val="left"/>
      <w:pPr>
        <w:tabs>
          <w:tab w:val="num" w:pos="6480"/>
        </w:tabs>
        <w:ind w:left="6480" w:hanging="360"/>
      </w:pPr>
      <w:rPr>
        <w:rFonts w:ascii="Wingdings 3" w:hAnsi="Wingdings 3" w:hint="default"/>
      </w:r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4DCC42F2"/>
    <w:multiLevelType w:val="hybridMultilevel"/>
    <w:tmpl w:val="ED72D1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42C5E77"/>
    <w:multiLevelType w:val="hybridMultilevel"/>
    <w:tmpl w:val="71148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0716192"/>
    <w:multiLevelType w:val="hybridMultilevel"/>
    <w:tmpl w:val="B5AC0B4A"/>
    <w:lvl w:ilvl="0" w:tplc="71AC6116">
      <w:start w:val="1"/>
      <w:numFmt w:val="bullet"/>
      <w:lvlText w:val="u"/>
      <w:lvlJc w:val="left"/>
      <w:pPr>
        <w:tabs>
          <w:tab w:val="num" w:pos="720"/>
        </w:tabs>
        <w:ind w:left="720" w:hanging="360"/>
      </w:pPr>
      <w:rPr>
        <w:rFonts w:ascii="Wingdings 3" w:hAnsi="Wingdings 3" w:hint="default"/>
      </w:rPr>
    </w:lvl>
    <w:lvl w:ilvl="1" w:tplc="F44215DE" w:tentative="1">
      <w:start w:val="1"/>
      <w:numFmt w:val="bullet"/>
      <w:lvlText w:val="u"/>
      <w:lvlJc w:val="left"/>
      <w:pPr>
        <w:tabs>
          <w:tab w:val="num" w:pos="1440"/>
        </w:tabs>
        <w:ind w:left="1440" w:hanging="360"/>
      </w:pPr>
      <w:rPr>
        <w:rFonts w:ascii="Wingdings 3" w:hAnsi="Wingdings 3" w:hint="default"/>
      </w:rPr>
    </w:lvl>
    <w:lvl w:ilvl="2" w:tplc="2E26DC70" w:tentative="1">
      <w:start w:val="1"/>
      <w:numFmt w:val="bullet"/>
      <w:lvlText w:val="u"/>
      <w:lvlJc w:val="left"/>
      <w:pPr>
        <w:tabs>
          <w:tab w:val="num" w:pos="2160"/>
        </w:tabs>
        <w:ind w:left="2160" w:hanging="360"/>
      </w:pPr>
      <w:rPr>
        <w:rFonts w:ascii="Wingdings 3" w:hAnsi="Wingdings 3" w:hint="default"/>
      </w:rPr>
    </w:lvl>
    <w:lvl w:ilvl="3" w:tplc="3684F5A2" w:tentative="1">
      <w:start w:val="1"/>
      <w:numFmt w:val="bullet"/>
      <w:lvlText w:val="u"/>
      <w:lvlJc w:val="left"/>
      <w:pPr>
        <w:tabs>
          <w:tab w:val="num" w:pos="2880"/>
        </w:tabs>
        <w:ind w:left="2880" w:hanging="360"/>
      </w:pPr>
      <w:rPr>
        <w:rFonts w:ascii="Wingdings 3" w:hAnsi="Wingdings 3" w:hint="default"/>
      </w:rPr>
    </w:lvl>
    <w:lvl w:ilvl="4" w:tplc="06286570" w:tentative="1">
      <w:start w:val="1"/>
      <w:numFmt w:val="bullet"/>
      <w:lvlText w:val="u"/>
      <w:lvlJc w:val="left"/>
      <w:pPr>
        <w:tabs>
          <w:tab w:val="num" w:pos="3600"/>
        </w:tabs>
        <w:ind w:left="3600" w:hanging="360"/>
      </w:pPr>
      <w:rPr>
        <w:rFonts w:ascii="Wingdings 3" w:hAnsi="Wingdings 3" w:hint="default"/>
      </w:rPr>
    </w:lvl>
    <w:lvl w:ilvl="5" w:tplc="F68AD324" w:tentative="1">
      <w:start w:val="1"/>
      <w:numFmt w:val="bullet"/>
      <w:lvlText w:val="u"/>
      <w:lvlJc w:val="left"/>
      <w:pPr>
        <w:tabs>
          <w:tab w:val="num" w:pos="4320"/>
        </w:tabs>
        <w:ind w:left="4320" w:hanging="360"/>
      </w:pPr>
      <w:rPr>
        <w:rFonts w:ascii="Wingdings 3" w:hAnsi="Wingdings 3" w:hint="default"/>
      </w:rPr>
    </w:lvl>
    <w:lvl w:ilvl="6" w:tplc="8B640444" w:tentative="1">
      <w:start w:val="1"/>
      <w:numFmt w:val="bullet"/>
      <w:lvlText w:val="u"/>
      <w:lvlJc w:val="left"/>
      <w:pPr>
        <w:tabs>
          <w:tab w:val="num" w:pos="5040"/>
        </w:tabs>
        <w:ind w:left="5040" w:hanging="360"/>
      </w:pPr>
      <w:rPr>
        <w:rFonts w:ascii="Wingdings 3" w:hAnsi="Wingdings 3" w:hint="default"/>
      </w:rPr>
    </w:lvl>
    <w:lvl w:ilvl="7" w:tplc="FD1CD694" w:tentative="1">
      <w:start w:val="1"/>
      <w:numFmt w:val="bullet"/>
      <w:lvlText w:val="u"/>
      <w:lvlJc w:val="left"/>
      <w:pPr>
        <w:tabs>
          <w:tab w:val="num" w:pos="5760"/>
        </w:tabs>
        <w:ind w:left="5760" w:hanging="360"/>
      </w:pPr>
      <w:rPr>
        <w:rFonts w:ascii="Wingdings 3" w:hAnsi="Wingdings 3" w:hint="default"/>
      </w:rPr>
    </w:lvl>
    <w:lvl w:ilvl="8" w:tplc="965E0790" w:tentative="1">
      <w:start w:val="1"/>
      <w:numFmt w:val="bullet"/>
      <w:lvlText w:val="u"/>
      <w:lvlJc w:val="left"/>
      <w:pPr>
        <w:tabs>
          <w:tab w:val="num" w:pos="6480"/>
        </w:tabs>
        <w:ind w:left="6480" w:hanging="360"/>
      </w:pPr>
      <w:rPr>
        <w:rFonts w:ascii="Wingdings 3" w:hAnsi="Wingdings 3" w:hint="default"/>
      </w:rPr>
    </w:lvl>
  </w:abstractNum>
  <w:abstractNum w:abstractNumId="3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3"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5"/>
  </w:num>
  <w:num w:numId="3">
    <w:abstractNumId w:val="11"/>
  </w:num>
  <w:num w:numId="4">
    <w:abstractNumId w:val="30"/>
  </w:num>
  <w:num w:numId="5">
    <w:abstractNumId w:val="20"/>
  </w:num>
  <w:num w:numId="6">
    <w:abstractNumId w:val="16"/>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2"/>
  </w:num>
  <w:num w:numId="21">
    <w:abstractNumId w:val="26"/>
  </w:num>
  <w:num w:numId="22">
    <w:abstractNumId w:val="33"/>
  </w:num>
  <w:num w:numId="23">
    <w:abstractNumId w:val="14"/>
  </w:num>
  <w:num w:numId="24">
    <w:abstractNumId w:val="29"/>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3"/>
  </w:num>
  <w:num w:numId="33">
    <w:abstractNumId w:val="21"/>
  </w:num>
  <w:num w:numId="34">
    <w:abstractNumId w:val="10"/>
  </w:num>
  <w:num w:numId="35">
    <w:abstractNumId w:val="3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activeWritingStyle w:appName="MSWord" w:lang="it-IT" w:vendorID="64" w:dllVersion="6" w:nlCheck="1" w:checkStyle="0"/>
  <w:activeWritingStyle w:appName="MSWord" w:lang="en-US" w:vendorID="64" w:dllVersion="6" w:nlCheck="1" w:checkStyle="1"/>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2A6A"/>
    <w:rsid w:val="00035FAD"/>
    <w:rsid w:val="00041330"/>
    <w:rsid w:val="00042C59"/>
    <w:rsid w:val="0004483F"/>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86B48"/>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63F27"/>
    <w:rsid w:val="001751F7"/>
    <w:rsid w:val="00190D01"/>
    <w:rsid w:val="00193445"/>
    <w:rsid w:val="001961CD"/>
    <w:rsid w:val="001A06AF"/>
    <w:rsid w:val="001A43B1"/>
    <w:rsid w:val="001A71BB"/>
    <w:rsid w:val="001B29D6"/>
    <w:rsid w:val="001C222B"/>
    <w:rsid w:val="001D5887"/>
    <w:rsid w:val="001E2720"/>
    <w:rsid w:val="001E71D7"/>
    <w:rsid w:val="0020294A"/>
    <w:rsid w:val="002233F8"/>
    <w:rsid w:val="00245119"/>
    <w:rsid w:val="00245C65"/>
    <w:rsid w:val="00250FEF"/>
    <w:rsid w:val="00252596"/>
    <w:rsid w:val="00264B6B"/>
    <w:rsid w:val="00270347"/>
    <w:rsid w:val="0027195D"/>
    <w:rsid w:val="002738DA"/>
    <w:rsid w:val="00282789"/>
    <w:rsid w:val="00284B8A"/>
    <w:rsid w:val="00290DF5"/>
    <w:rsid w:val="00292645"/>
    <w:rsid w:val="0029583F"/>
    <w:rsid w:val="002A517A"/>
    <w:rsid w:val="002B01E4"/>
    <w:rsid w:val="002B1F59"/>
    <w:rsid w:val="002C6501"/>
    <w:rsid w:val="002D26C4"/>
    <w:rsid w:val="002F069E"/>
    <w:rsid w:val="002F2289"/>
    <w:rsid w:val="002F2EB2"/>
    <w:rsid w:val="00301545"/>
    <w:rsid w:val="00303FAD"/>
    <w:rsid w:val="003057B1"/>
    <w:rsid w:val="00307501"/>
    <w:rsid w:val="00317850"/>
    <w:rsid w:val="00321DDC"/>
    <w:rsid w:val="0032775A"/>
    <w:rsid w:val="0033342D"/>
    <w:rsid w:val="003342CD"/>
    <w:rsid w:val="00336307"/>
    <w:rsid w:val="00336D12"/>
    <w:rsid w:val="0034235E"/>
    <w:rsid w:val="00356296"/>
    <w:rsid w:val="00357671"/>
    <w:rsid w:val="00365970"/>
    <w:rsid w:val="00373175"/>
    <w:rsid w:val="0037572A"/>
    <w:rsid w:val="00376CCC"/>
    <w:rsid w:val="0038080D"/>
    <w:rsid w:val="00383D03"/>
    <w:rsid w:val="00390853"/>
    <w:rsid w:val="00392395"/>
    <w:rsid w:val="003936B1"/>
    <w:rsid w:val="003944CF"/>
    <w:rsid w:val="00394677"/>
    <w:rsid w:val="003A1ABD"/>
    <w:rsid w:val="003B1CA3"/>
    <w:rsid w:val="003B44F3"/>
    <w:rsid w:val="003B49DC"/>
    <w:rsid w:val="003C3338"/>
    <w:rsid w:val="003D0DD2"/>
    <w:rsid w:val="003D544B"/>
    <w:rsid w:val="003D7001"/>
    <w:rsid w:val="003E6247"/>
    <w:rsid w:val="003F4297"/>
    <w:rsid w:val="003F5DAE"/>
    <w:rsid w:val="003F5F3D"/>
    <w:rsid w:val="003F7CA2"/>
    <w:rsid w:val="00400793"/>
    <w:rsid w:val="0041029F"/>
    <w:rsid w:val="004128EE"/>
    <w:rsid w:val="00427C7D"/>
    <w:rsid w:val="00431CB0"/>
    <w:rsid w:val="0046042C"/>
    <w:rsid w:val="00471420"/>
    <w:rsid w:val="0048106F"/>
    <w:rsid w:val="0048126B"/>
    <w:rsid w:val="004825CE"/>
    <w:rsid w:val="004836A6"/>
    <w:rsid w:val="00492EF4"/>
    <w:rsid w:val="004947C9"/>
    <w:rsid w:val="00495781"/>
    <w:rsid w:val="00495B4B"/>
    <w:rsid w:val="00497365"/>
    <w:rsid w:val="004A7556"/>
    <w:rsid w:val="004B0308"/>
    <w:rsid w:val="004B0BF6"/>
    <w:rsid w:val="004C1EDF"/>
    <w:rsid w:val="004C49F3"/>
    <w:rsid w:val="004C6B2D"/>
    <w:rsid w:val="004D3BAA"/>
    <w:rsid w:val="004E50C9"/>
    <w:rsid w:val="0050103C"/>
    <w:rsid w:val="005041C6"/>
    <w:rsid w:val="00504C8B"/>
    <w:rsid w:val="00506EF6"/>
    <w:rsid w:val="005153AC"/>
    <w:rsid w:val="005160AB"/>
    <w:rsid w:val="00523CD9"/>
    <w:rsid w:val="00540C55"/>
    <w:rsid w:val="00550EA3"/>
    <w:rsid w:val="00551881"/>
    <w:rsid w:val="005528F6"/>
    <w:rsid w:val="005848D6"/>
    <w:rsid w:val="0058578F"/>
    <w:rsid w:val="00586A35"/>
    <w:rsid w:val="005927BE"/>
    <w:rsid w:val="00596082"/>
    <w:rsid w:val="00596F2A"/>
    <w:rsid w:val="005A3FF4"/>
    <w:rsid w:val="005B2ED3"/>
    <w:rsid w:val="005B493F"/>
    <w:rsid w:val="005C0062"/>
    <w:rsid w:val="005C3D72"/>
    <w:rsid w:val="005C5E36"/>
    <w:rsid w:val="005D0695"/>
    <w:rsid w:val="005D0CCE"/>
    <w:rsid w:val="005D7E6E"/>
    <w:rsid w:val="005E07BD"/>
    <w:rsid w:val="005E22A3"/>
    <w:rsid w:val="005F0AD1"/>
    <w:rsid w:val="005F30FF"/>
    <w:rsid w:val="00607A60"/>
    <w:rsid w:val="006118A7"/>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A329C"/>
    <w:rsid w:val="006B4623"/>
    <w:rsid w:val="006C4BE3"/>
    <w:rsid w:val="006D0E9B"/>
    <w:rsid w:val="006D2239"/>
    <w:rsid w:val="006E0D12"/>
    <w:rsid w:val="006E4407"/>
    <w:rsid w:val="006E4F09"/>
    <w:rsid w:val="006E7653"/>
    <w:rsid w:val="006F050A"/>
    <w:rsid w:val="006F1681"/>
    <w:rsid w:val="00701FA6"/>
    <w:rsid w:val="0070306F"/>
    <w:rsid w:val="0070473B"/>
    <w:rsid w:val="0070531E"/>
    <w:rsid w:val="007102A6"/>
    <w:rsid w:val="00717FB2"/>
    <w:rsid w:val="007249CB"/>
    <w:rsid w:val="007252DF"/>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1C87"/>
    <w:rsid w:val="007800CE"/>
    <w:rsid w:val="00780227"/>
    <w:rsid w:val="00787931"/>
    <w:rsid w:val="00793451"/>
    <w:rsid w:val="00793808"/>
    <w:rsid w:val="0079682F"/>
    <w:rsid w:val="00797D60"/>
    <w:rsid w:val="007A3F4E"/>
    <w:rsid w:val="007A481F"/>
    <w:rsid w:val="007A502C"/>
    <w:rsid w:val="007A579F"/>
    <w:rsid w:val="007B4B6D"/>
    <w:rsid w:val="007B52D9"/>
    <w:rsid w:val="007C4FF4"/>
    <w:rsid w:val="007C57E7"/>
    <w:rsid w:val="007C611F"/>
    <w:rsid w:val="007D1C79"/>
    <w:rsid w:val="007D3C28"/>
    <w:rsid w:val="007E0B4F"/>
    <w:rsid w:val="007E7648"/>
    <w:rsid w:val="007F2D1D"/>
    <w:rsid w:val="00802E06"/>
    <w:rsid w:val="008051C3"/>
    <w:rsid w:val="00810CE2"/>
    <w:rsid w:val="008150D4"/>
    <w:rsid w:val="00824131"/>
    <w:rsid w:val="008313F7"/>
    <w:rsid w:val="00834ABC"/>
    <w:rsid w:val="00836E87"/>
    <w:rsid w:val="0083735E"/>
    <w:rsid w:val="00837CBF"/>
    <w:rsid w:val="00843705"/>
    <w:rsid w:val="00847A31"/>
    <w:rsid w:val="00850D0C"/>
    <w:rsid w:val="0085553A"/>
    <w:rsid w:val="00866515"/>
    <w:rsid w:val="00871E83"/>
    <w:rsid w:val="0089066F"/>
    <w:rsid w:val="00891A1D"/>
    <w:rsid w:val="008949E1"/>
    <w:rsid w:val="008A359A"/>
    <w:rsid w:val="008A665A"/>
    <w:rsid w:val="008A6CBD"/>
    <w:rsid w:val="008B1EFD"/>
    <w:rsid w:val="008B710D"/>
    <w:rsid w:val="008C6A9D"/>
    <w:rsid w:val="008C6E83"/>
    <w:rsid w:val="008C72C9"/>
    <w:rsid w:val="008D4A83"/>
    <w:rsid w:val="008D627E"/>
    <w:rsid w:val="008E085D"/>
    <w:rsid w:val="008F6FB8"/>
    <w:rsid w:val="009010B7"/>
    <w:rsid w:val="009073E1"/>
    <w:rsid w:val="00913366"/>
    <w:rsid w:val="0092209C"/>
    <w:rsid w:val="009229E7"/>
    <w:rsid w:val="00922D48"/>
    <w:rsid w:val="009268B7"/>
    <w:rsid w:val="00926E45"/>
    <w:rsid w:val="00931F2B"/>
    <w:rsid w:val="00932662"/>
    <w:rsid w:val="00934FE1"/>
    <w:rsid w:val="00936367"/>
    <w:rsid w:val="00936F8D"/>
    <w:rsid w:val="00945C6B"/>
    <w:rsid w:val="0095071A"/>
    <w:rsid w:val="00955704"/>
    <w:rsid w:val="00962503"/>
    <w:rsid w:val="00966299"/>
    <w:rsid w:val="009668DE"/>
    <w:rsid w:val="00976413"/>
    <w:rsid w:val="00982C4C"/>
    <w:rsid w:val="00986039"/>
    <w:rsid w:val="009923C7"/>
    <w:rsid w:val="0099501F"/>
    <w:rsid w:val="009978A7"/>
    <w:rsid w:val="009A2270"/>
    <w:rsid w:val="009B00DC"/>
    <w:rsid w:val="009B7559"/>
    <w:rsid w:val="009D29A9"/>
    <w:rsid w:val="009D3C3B"/>
    <w:rsid w:val="009D46EA"/>
    <w:rsid w:val="009E051F"/>
    <w:rsid w:val="009E439C"/>
    <w:rsid w:val="009E56C5"/>
    <w:rsid w:val="009F2833"/>
    <w:rsid w:val="00A012F5"/>
    <w:rsid w:val="00A03109"/>
    <w:rsid w:val="00A12291"/>
    <w:rsid w:val="00A13E46"/>
    <w:rsid w:val="00A15152"/>
    <w:rsid w:val="00A155F9"/>
    <w:rsid w:val="00A164B7"/>
    <w:rsid w:val="00A21DEF"/>
    <w:rsid w:val="00A319FD"/>
    <w:rsid w:val="00A462C6"/>
    <w:rsid w:val="00A506D9"/>
    <w:rsid w:val="00A5137C"/>
    <w:rsid w:val="00A55023"/>
    <w:rsid w:val="00A57051"/>
    <w:rsid w:val="00A6417F"/>
    <w:rsid w:val="00A739CB"/>
    <w:rsid w:val="00A75047"/>
    <w:rsid w:val="00A755A3"/>
    <w:rsid w:val="00A8507F"/>
    <w:rsid w:val="00A8725D"/>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65634"/>
    <w:rsid w:val="00B73DEA"/>
    <w:rsid w:val="00BA00DF"/>
    <w:rsid w:val="00BA5432"/>
    <w:rsid w:val="00BA7DD8"/>
    <w:rsid w:val="00BB2DF4"/>
    <w:rsid w:val="00BB333E"/>
    <w:rsid w:val="00BC5BDA"/>
    <w:rsid w:val="00BD304D"/>
    <w:rsid w:val="00BD61E5"/>
    <w:rsid w:val="00BD6269"/>
    <w:rsid w:val="00BD793B"/>
    <w:rsid w:val="00BE07C7"/>
    <w:rsid w:val="00BE7F58"/>
    <w:rsid w:val="00BF3D6B"/>
    <w:rsid w:val="00C03DCA"/>
    <w:rsid w:val="00C06212"/>
    <w:rsid w:val="00C079CA"/>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068D"/>
    <w:rsid w:val="00CE2752"/>
    <w:rsid w:val="00CE752A"/>
    <w:rsid w:val="00CF2B1E"/>
    <w:rsid w:val="00CF39D4"/>
    <w:rsid w:val="00D04103"/>
    <w:rsid w:val="00D200E5"/>
    <w:rsid w:val="00D24AA4"/>
    <w:rsid w:val="00D31EBA"/>
    <w:rsid w:val="00D341FA"/>
    <w:rsid w:val="00D34435"/>
    <w:rsid w:val="00D454ED"/>
    <w:rsid w:val="00D47749"/>
    <w:rsid w:val="00D47BCC"/>
    <w:rsid w:val="00D658B3"/>
    <w:rsid w:val="00D70EDE"/>
    <w:rsid w:val="00D9290D"/>
    <w:rsid w:val="00DA53F4"/>
    <w:rsid w:val="00DB1F84"/>
    <w:rsid w:val="00DB791A"/>
    <w:rsid w:val="00DC0738"/>
    <w:rsid w:val="00DC112E"/>
    <w:rsid w:val="00DC1C49"/>
    <w:rsid w:val="00DC4B20"/>
    <w:rsid w:val="00DC4FC9"/>
    <w:rsid w:val="00DD0F3C"/>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565F5"/>
    <w:rsid w:val="00E56893"/>
    <w:rsid w:val="00E71D5C"/>
    <w:rsid w:val="00E73823"/>
    <w:rsid w:val="00E83192"/>
    <w:rsid w:val="00E834D5"/>
    <w:rsid w:val="00E87E12"/>
    <w:rsid w:val="00E943FF"/>
    <w:rsid w:val="00EA18AE"/>
    <w:rsid w:val="00EA33FF"/>
    <w:rsid w:val="00EB0977"/>
    <w:rsid w:val="00EB13C5"/>
    <w:rsid w:val="00EB2E12"/>
    <w:rsid w:val="00EB3F7D"/>
    <w:rsid w:val="00EB49FA"/>
    <w:rsid w:val="00EB510E"/>
    <w:rsid w:val="00EB5854"/>
    <w:rsid w:val="00EC4D39"/>
    <w:rsid w:val="00EC5E10"/>
    <w:rsid w:val="00ED0C8F"/>
    <w:rsid w:val="00EE2FCF"/>
    <w:rsid w:val="00EE4F32"/>
    <w:rsid w:val="00EF03F0"/>
    <w:rsid w:val="00EF361F"/>
    <w:rsid w:val="00F01C2A"/>
    <w:rsid w:val="00F04E48"/>
    <w:rsid w:val="00F06E88"/>
    <w:rsid w:val="00F07F37"/>
    <w:rsid w:val="00F13DDE"/>
    <w:rsid w:val="00F16AFA"/>
    <w:rsid w:val="00F20C6B"/>
    <w:rsid w:val="00F249F9"/>
    <w:rsid w:val="00F2664D"/>
    <w:rsid w:val="00F30418"/>
    <w:rsid w:val="00F3215E"/>
    <w:rsid w:val="00F3231F"/>
    <w:rsid w:val="00F41CC2"/>
    <w:rsid w:val="00F52D73"/>
    <w:rsid w:val="00F65834"/>
    <w:rsid w:val="00F66B6F"/>
    <w:rsid w:val="00F74DA3"/>
    <w:rsid w:val="00F91DFA"/>
    <w:rsid w:val="00F95288"/>
    <w:rsid w:val="00F9791B"/>
    <w:rsid w:val="00FA313D"/>
    <w:rsid w:val="00FB008E"/>
    <w:rsid w:val="00FB2AFC"/>
    <w:rsid w:val="00FB7A39"/>
    <w:rsid w:val="00FC0E1D"/>
    <w:rsid w:val="00FC3DCA"/>
    <w:rsid w:val="00FC53DA"/>
    <w:rsid w:val="00FD0C6E"/>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A09BC2E"/>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2FCF"/>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uiPriority w:val="39"/>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DC0738"/>
    <w:pPr>
      <w:spacing w:before="380" w:after="80"/>
    </w:pPr>
    <w:rPr>
      <w:rFonts w:ascii="Linux Libertine" w:eastAsia="Times New Roman" w:hAnsi="Linux Libertine" w:cs="Linux Libertine"/>
      <w:b/>
      <w:lang w:val="en-US" w:eastAsia="en-US"/>
      <w14:ligatures w14:val="standard"/>
    </w:rPr>
  </w:style>
  <w:style w:type="paragraph" w:customStyle="1" w:styleId="Head2">
    <w:name w:val="Head2"/>
    <w:autoRedefine/>
    <w:qFormat/>
    <w:rsid w:val="00163F27"/>
    <w:pPr>
      <w:spacing w:before="180" w:after="80"/>
    </w:pPr>
    <w:rPr>
      <w:rFonts w:ascii="Linux Libertine" w:eastAsia="Times New Roman" w:hAnsi="Linux Libertine" w:cs="Linux Libertine"/>
      <w:b/>
      <w:sz w:val="18"/>
      <w:szCs w:val="18"/>
      <w:lang w:val="en-US" w:eastAsia="en-US"/>
      <w14:ligatures w14:val="standard"/>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365970"/>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365970"/>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771C87"/>
    <w:pPr>
      <w:spacing w:before="200" w:after="20"/>
    </w:pPr>
    <w:rPr>
      <w:rFonts w:ascii="Linux Libertine" w:eastAsiaTheme="minorHAnsi" w:hAnsi="Linux Libertine" w:cs="Linux Libertine"/>
      <w:b/>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086B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4582">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17593556">
      <w:bodyDiv w:val="1"/>
      <w:marLeft w:val="0"/>
      <w:marRight w:val="0"/>
      <w:marTop w:val="0"/>
      <w:marBottom w:val="0"/>
      <w:divBdr>
        <w:top w:val="none" w:sz="0" w:space="0" w:color="auto"/>
        <w:left w:val="none" w:sz="0" w:space="0" w:color="auto"/>
        <w:bottom w:val="none" w:sz="0" w:space="0" w:color="auto"/>
        <w:right w:val="none" w:sz="0" w:space="0" w:color="auto"/>
      </w:divBdr>
      <w:divsChild>
        <w:div w:id="420108505">
          <w:marLeft w:val="547"/>
          <w:marRight w:val="0"/>
          <w:marTop w:val="200"/>
          <w:marBottom w:val="0"/>
          <w:divBdr>
            <w:top w:val="none" w:sz="0" w:space="0" w:color="auto"/>
            <w:left w:val="none" w:sz="0" w:space="0" w:color="auto"/>
            <w:bottom w:val="none" w:sz="0" w:space="0" w:color="auto"/>
            <w:right w:val="none" w:sz="0" w:space="0" w:color="auto"/>
          </w:divBdr>
        </w:div>
      </w:divsChild>
    </w:div>
    <w:div w:id="260529768">
      <w:bodyDiv w:val="1"/>
      <w:marLeft w:val="0"/>
      <w:marRight w:val="0"/>
      <w:marTop w:val="0"/>
      <w:marBottom w:val="0"/>
      <w:divBdr>
        <w:top w:val="none" w:sz="0" w:space="0" w:color="auto"/>
        <w:left w:val="none" w:sz="0" w:space="0" w:color="auto"/>
        <w:bottom w:val="none" w:sz="0" w:space="0" w:color="auto"/>
        <w:right w:val="none" w:sz="0" w:space="0" w:color="auto"/>
      </w:divBdr>
    </w:div>
    <w:div w:id="362562102">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09936000">
      <w:bodyDiv w:val="1"/>
      <w:marLeft w:val="0"/>
      <w:marRight w:val="0"/>
      <w:marTop w:val="0"/>
      <w:marBottom w:val="0"/>
      <w:divBdr>
        <w:top w:val="none" w:sz="0" w:space="0" w:color="auto"/>
        <w:left w:val="none" w:sz="0" w:space="0" w:color="auto"/>
        <w:bottom w:val="none" w:sz="0" w:space="0" w:color="auto"/>
        <w:right w:val="none" w:sz="0" w:space="0" w:color="auto"/>
      </w:divBdr>
    </w:div>
    <w:div w:id="494300318">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6557794">
      <w:bodyDiv w:val="1"/>
      <w:marLeft w:val="0"/>
      <w:marRight w:val="0"/>
      <w:marTop w:val="0"/>
      <w:marBottom w:val="0"/>
      <w:divBdr>
        <w:top w:val="none" w:sz="0" w:space="0" w:color="auto"/>
        <w:left w:val="none" w:sz="0" w:space="0" w:color="auto"/>
        <w:bottom w:val="none" w:sz="0" w:space="0" w:color="auto"/>
        <w:right w:val="none" w:sz="0" w:space="0" w:color="auto"/>
      </w:divBdr>
    </w:div>
    <w:div w:id="896160733">
      <w:bodyDiv w:val="1"/>
      <w:marLeft w:val="0"/>
      <w:marRight w:val="0"/>
      <w:marTop w:val="0"/>
      <w:marBottom w:val="0"/>
      <w:divBdr>
        <w:top w:val="none" w:sz="0" w:space="0" w:color="auto"/>
        <w:left w:val="none" w:sz="0" w:space="0" w:color="auto"/>
        <w:bottom w:val="none" w:sz="0" w:space="0" w:color="auto"/>
        <w:right w:val="none" w:sz="0" w:space="0" w:color="auto"/>
      </w:divBdr>
      <w:divsChild>
        <w:div w:id="788745740">
          <w:marLeft w:val="547"/>
          <w:marRight w:val="0"/>
          <w:marTop w:val="200"/>
          <w:marBottom w:val="0"/>
          <w:divBdr>
            <w:top w:val="none" w:sz="0" w:space="0" w:color="auto"/>
            <w:left w:val="none" w:sz="0" w:space="0" w:color="auto"/>
            <w:bottom w:val="none" w:sz="0" w:space="0" w:color="auto"/>
            <w:right w:val="none" w:sz="0" w:space="0" w:color="auto"/>
          </w:divBdr>
        </w:div>
      </w:divsChild>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7384207">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44982742">
      <w:bodyDiv w:val="1"/>
      <w:marLeft w:val="0"/>
      <w:marRight w:val="0"/>
      <w:marTop w:val="0"/>
      <w:marBottom w:val="0"/>
      <w:divBdr>
        <w:top w:val="none" w:sz="0" w:space="0" w:color="auto"/>
        <w:left w:val="none" w:sz="0" w:space="0" w:color="auto"/>
        <w:bottom w:val="none" w:sz="0" w:space="0" w:color="auto"/>
        <w:right w:val="none" w:sz="0" w:space="0" w:color="auto"/>
      </w:divBdr>
    </w:div>
    <w:div w:id="1098333286">
      <w:bodyDiv w:val="1"/>
      <w:marLeft w:val="0"/>
      <w:marRight w:val="0"/>
      <w:marTop w:val="0"/>
      <w:marBottom w:val="0"/>
      <w:divBdr>
        <w:top w:val="none" w:sz="0" w:space="0" w:color="auto"/>
        <w:left w:val="none" w:sz="0" w:space="0" w:color="auto"/>
        <w:bottom w:val="none" w:sz="0" w:space="0" w:color="auto"/>
        <w:right w:val="none" w:sz="0" w:space="0" w:color="auto"/>
      </w:divBdr>
    </w:div>
    <w:div w:id="1115059773">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52108131">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19754494">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115022">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email@email.com"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hyperlink" Target="https://core.ac.uk/download/pdf/81964499.pdf"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youtu.be/ab_dY3dZFHM"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chess.com/terms/knights-tour-ches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hyperlink" Target="https://youtu.be/pwlxQeHchFQ"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cs.stackexchange.com/questions/13181/time-complexity-of-a-backtrack-algorithm" TargetMode="Externa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hyperlink" Target="https://blogs.sap.com/2018/10/29/solving-the-knights-tour-problem-with-hana-graph/"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www.mrexcel.com/board/threads/tough-problem-4-vba.365052/page-3" TargetMode="External"/><Relationship Id="rId35" Type="http://schemas.openxmlformats.org/officeDocument/2006/relationships/fontTable" Target="fontTable.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281A751F-65A6-4085-ACD9-21CB8DADF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708</TotalTime>
  <Pages>5</Pages>
  <Words>2109</Words>
  <Characters>12026</Characters>
  <Application>Microsoft Office Word</Application>
  <DocSecurity>0</DocSecurity>
  <Lines>100</Lines>
  <Paragraphs>28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14107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Yesh</cp:lastModifiedBy>
  <cp:revision>56</cp:revision>
  <cp:lastPrinted>2018-05-22T11:24:00Z</cp:lastPrinted>
  <dcterms:created xsi:type="dcterms:W3CDTF">2019-10-29T19:38:00Z</dcterms:created>
  <dcterms:modified xsi:type="dcterms:W3CDTF">2021-12-08T17:33:00Z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